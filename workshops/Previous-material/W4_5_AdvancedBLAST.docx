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Look w:val="04A0" w:firstRow="1" w:lastRow="0" w:firstColumn="1" w:lastColumn="0" w:noHBand="0" w:noVBand="1"/>
      </w:tblPr>
      <w:tblGrid>
        <w:gridCol w:w="7234"/>
        <w:gridCol w:w="236"/>
        <w:gridCol w:w="3834"/>
      </w:tblGrid>
      <w:tr w:rsidR="0026113B" w14:paraId="30E77395" w14:textId="77777777" w:rsidTr="00F277E6">
        <w:tc>
          <w:tcPr>
            <w:tcW w:w="3200" w:type="pct"/>
            <w:shd w:val="clear" w:color="auto" w:fill="983620" w:themeFill="accent2"/>
          </w:tcPr>
          <w:p w14:paraId="7E83F478" w14:textId="77777777" w:rsidR="0026113B" w:rsidRDefault="0026113B" w:rsidP="00F277E6">
            <w:pPr>
              <w:pStyle w:val="NoSpacing"/>
            </w:pPr>
          </w:p>
        </w:tc>
        <w:tc>
          <w:tcPr>
            <w:tcW w:w="104" w:type="pct"/>
          </w:tcPr>
          <w:p w14:paraId="27469BD4" w14:textId="77777777" w:rsidR="0026113B" w:rsidRDefault="0026113B" w:rsidP="00F277E6">
            <w:pPr>
              <w:pStyle w:val="NoSpacing"/>
            </w:pPr>
          </w:p>
        </w:tc>
        <w:tc>
          <w:tcPr>
            <w:tcW w:w="1696" w:type="pct"/>
            <w:shd w:val="clear" w:color="auto" w:fill="7F7F7F" w:themeFill="text1" w:themeFillTint="80"/>
          </w:tcPr>
          <w:p w14:paraId="5AD4CDC9" w14:textId="77777777" w:rsidR="0026113B" w:rsidRDefault="0026113B" w:rsidP="00F277E6">
            <w:pPr>
              <w:pStyle w:val="NoSpacing"/>
            </w:pPr>
          </w:p>
        </w:tc>
      </w:tr>
      <w:tr w:rsidR="0026113B" w14:paraId="05192A49" w14:textId="77777777" w:rsidTr="00E20E90">
        <w:trPr>
          <w:trHeight w:val="2520"/>
        </w:trPr>
        <w:tc>
          <w:tcPr>
            <w:tcW w:w="3200" w:type="pct"/>
            <w:vAlign w:val="bottom"/>
          </w:tcPr>
          <w:p w14:paraId="3A49F39F" w14:textId="428BD731" w:rsidR="0026113B" w:rsidRDefault="003B06F6" w:rsidP="006F348B">
            <w:pPr>
              <w:pStyle w:val="Title"/>
              <w:jc w:val="both"/>
            </w:pPr>
            <w:sdt>
              <w:sdtPr>
                <w:alias w:val="Title"/>
                <w:tag w:val=""/>
                <w:id w:val="-841541200"/>
                <w:placeholder>
                  <w:docPart w:val="4668245803CABC4AB04E9A92ECBC0386"/>
                </w:placeholder>
                <w:dataBinding w:prefixMappings="xmlns:ns0='http://purl.org/dc/elements/1.1/' xmlns:ns1='http://schemas.openxmlformats.org/package/2006/metadata/core-properties' " w:xpath="/ns1:coreProperties[1]/ns0:title[1]" w:storeItemID="{6C3C8BC8-F283-45AE-878A-BAB7291924A1}"/>
                <w:text w:multiLine="1"/>
              </w:sdtPr>
              <w:sdtContent>
                <w:r w:rsidR="007C6EA4">
                  <w:t>Advanced</w:t>
                </w:r>
                <w:r w:rsidR="007C6EA4">
                  <w:br/>
                </w:r>
                <w:r w:rsidR="006F348B">
                  <w:t>BLAST</w:t>
                </w:r>
                <w:r w:rsidR="00953A16">
                  <w:t xml:space="preserve"> Search</w:t>
                </w:r>
                <w:r w:rsidR="006F348B">
                  <w:t>es</w:t>
                </w:r>
                <w:r w:rsidR="00953A16">
                  <w:t xml:space="preserve"> </w:t>
                </w:r>
              </w:sdtContent>
            </w:sdt>
          </w:p>
        </w:tc>
        <w:tc>
          <w:tcPr>
            <w:tcW w:w="104" w:type="pct"/>
            <w:vAlign w:val="bottom"/>
          </w:tcPr>
          <w:p w14:paraId="4213E218" w14:textId="77777777" w:rsidR="0026113B" w:rsidRDefault="0026113B" w:rsidP="00F277E6"/>
        </w:tc>
        <w:tc>
          <w:tcPr>
            <w:tcW w:w="1696" w:type="pct"/>
            <w:vAlign w:val="bottom"/>
          </w:tcPr>
          <w:p w14:paraId="0FD58990" w14:textId="5D2D0BE0" w:rsidR="0026113B" w:rsidRDefault="004C6C10" w:rsidP="0067573E">
            <w:pPr>
              <w:pStyle w:val="CourseDetails"/>
            </w:pPr>
            <w:r>
              <w:t xml:space="preserve">Week </w:t>
            </w:r>
            <w:r w:rsidR="00E4559E">
              <w:t>4</w:t>
            </w:r>
            <w:r>
              <w:t xml:space="preserve"> - </w:t>
            </w:r>
            <w:r w:rsidR="007C6EA4">
              <w:t>Thursday</w:t>
            </w:r>
          </w:p>
          <w:p w14:paraId="0E0B20CC" w14:textId="2CCEC065" w:rsidR="00384A08" w:rsidRDefault="0007616D" w:rsidP="004C6C10">
            <w:pPr>
              <w:pStyle w:val="CourseDetails"/>
              <w:rPr>
                <w:b/>
                <w:color w:val="983620" w:themeColor="accent2"/>
              </w:rPr>
            </w:pPr>
            <w:r>
              <w:rPr>
                <w:b/>
                <w:color w:val="983620" w:themeColor="accent2"/>
              </w:rPr>
              <w:t>Activity A (DeCypher server)</w:t>
            </w:r>
          </w:p>
          <w:p w14:paraId="5BF5F086" w14:textId="193F215D" w:rsidR="008D1FB9" w:rsidRPr="0017703E" w:rsidRDefault="008D1FB9" w:rsidP="0007616D">
            <w:pPr>
              <w:pStyle w:val="CourseDetails"/>
              <w:rPr>
                <w:b/>
                <w:color w:val="983620" w:themeColor="accent2"/>
              </w:rPr>
            </w:pPr>
            <w:r>
              <w:rPr>
                <w:b/>
                <w:color w:val="983620" w:themeColor="accent2"/>
              </w:rPr>
              <w:t xml:space="preserve">Activity B </w:t>
            </w:r>
            <w:r w:rsidR="0007616D">
              <w:rPr>
                <w:b/>
                <w:color w:val="983620" w:themeColor="accent2"/>
              </w:rPr>
              <w:t xml:space="preserve"> (synthetic)</w:t>
            </w:r>
          </w:p>
        </w:tc>
      </w:tr>
      <w:tr w:rsidR="0026113B" w14:paraId="00E1D137" w14:textId="77777777" w:rsidTr="00F277E6">
        <w:tc>
          <w:tcPr>
            <w:tcW w:w="3200" w:type="pct"/>
            <w:shd w:val="clear" w:color="auto" w:fill="983620" w:themeFill="accent2"/>
          </w:tcPr>
          <w:p w14:paraId="3177F1AF" w14:textId="77777777" w:rsidR="0026113B" w:rsidRDefault="0026113B" w:rsidP="00F277E6">
            <w:pPr>
              <w:pStyle w:val="NoSpacing"/>
            </w:pPr>
          </w:p>
        </w:tc>
        <w:tc>
          <w:tcPr>
            <w:tcW w:w="104" w:type="pct"/>
          </w:tcPr>
          <w:p w14:paraId="617FA522" w14:textId="77777777" w:rsidR="0026113B" w:rsidRDefault="0026113B" w:rsidP="00F277E6">
            <w:pPr>
              <w:pStyle w:val="NoSpacing"/>
            </w:pPr>
          </w:p>
        </w:tc>
        <w:tc>
          <w:tcPr>
            <w:tcW w:w="1696" w:type="pct"/>
            <w:shd w:val="clear" w:color="auto" w:fill="7F7F7F" w:themeFill="text1" w:themeFillTint="80"/>
          </w:tcPr>
          <w:p w14:paraId="78EEEC07" w14:textId="77777777" w:rsidR="0026113B" w:rsidRDefault="0026113B" w:rsidP="00F277E6">
            <w:pPr>
              <w:pStyle w:val="NoSpacing"/>
            </w:pPr>
          </w:p>
        </w:tc>
      </w:tr>
    </w:tbl>
    <w:p w14:paraId="7223EA71" w14:textId="77777777" w:rsidR="0026113B" w:rsidRDefault="0026113B" w:rsidP="0026113B">
      <w:pPr>
        <w:pStyle w:val="NoSpacing"/>
      </w:pPr>
      <w:bookmarkStart w:id="0" w:name="_Toc261004492"/>
    </w:p>
    <w:tbl>
      <w:tblPr>
        <w:tblStyle w:val="MediumGrid2-Accent6"/>
        <w:tblW w:w="4635" w:type="pct"/>
        <w:jc w:val="right"/>
        <w:tblLook w:val="04A0" w:firstRow="1" w:lastRow="0" w:firstColumn="1" w:lastColumn="0" w:noHBand="0" w:noVBand="1"/>
      </w:tblPr>
      <w:tblGrid>
        <w:gridCol w:w="6675"/>
        <w:gridCol w:w="3804"/>
      </w:tblGrid>
      <w:tr w:rsidR="00D34A2D" w14:paraId="11D67A77" w14:textId="77777777" w:rsidTr="00D34A2D">
        <w:trPr>
          <w:cnfStyle w:val="100000000000" w:firstRow="1" w:lastRow="0" w:firstColumn="0" w:lastColumn="0" w:oddVBand="0" w:evenVBand="0" w:oddHBand="0" w:evenHBand="0" w:firstRowFirstColumn="0" w:firstRowLastColumn="0" w:lastRowFirstColumn="0" w:lastRowLastColumn="0"/>
          <w:trHeight w:val="8710"/>
          <w:jc w:val="right"/>
        </w:trPr>
        <w:tc>
          <w:tcPr>
            <w:cnfStyle w:val="001000000100" w:firstRow="0" w:lastRow="0" w:firstColumn="1" w:lastColumn="0" w:oddVBand="0" w:evenVBand="0" w:oddHBand="0" w:evenHBand="0" w:firstRowFirstColumn="1" w:firstRowLastColumn="0" w:lastRowFirstColumn="0" w:lastRowLastColumn="0"/>
            <w:tcW w:w="3189" w:type="pct"/>
          </w:tcPr>
          <w:p w14:paraId="39EC555A" w14:textId="0E621C75" w:rsidR="00DA4525" w:rsidRDefault="00DA4525" w:rsidP="00CA3486">
            <w:pPr>
              <w:pStyle w:val="Heading1"/>
              <w:spacing w:before="240"/>
              <w:outlineLvl w:val="0"/>
            </w:pPr>
            <w:bookmarkStart w:id="1" w:name="_Toc261004494"/>
            <w:r>
              <w:t>Overview</w:t>
            </w:r>
          </w:p>
          <w:p w14:paraId="497A7E1D" w14:textId="42A04047" w:rsidR="00DA4525" w:rsidRPr="00F658CF" w:rsidRDefault="0087432C" w:rsidP="00F658CF">
            <w:r>
              <w:t xml:space="preserve">Recognize that the added sensitivity provided by Position specific scoring matrices over standard substitution matrices and iterative searching protocols can lead to enhanced identification of sequences that are distantly related to a query.  </w:t>
            </w:r>
          </w:p>
          <w:p w14:paraId="7E87C869" w14:textId="77777777" w:rsidR="00DA4525" w:rsidRDefault="00DA4525" w:rsidP="00F658CF">
            <w:pPr>
              <w:pStyle w:val="Heading1"/>
              <w:spacing w:before="240"/>
              <w:outlineLvl w:val="0"/>
            </w:pPr>
            <w:r>
              <w:t>Learning Objectives</w:t>
            </w:r>
          </w:p>
          <w:p w14:paraId="22705D2F" w14:textId="24C15E90" w:rsidR="0087432C" w:rsidRDefault="0087432C" w:rsidP="00F658CF">
            <w:pPr>
              <w:pStyle w:val="ListParagraph"/>
              <w:numPr>
                <w:ilvl w:val="0"/>
                <w:numId w:val="10"/>
              </w:numPr>
            </w:pPr>
            <w:r>
              <w:t>What is a multiple sequence alignment?</w:t>
            </w:r>
          </w:p>
          <w:p w14:paraId="38756A21" w14:textId="77777777" w:rsidR="006F348B" w:rsidRDefault="006F348B" w:rsidP="00F658CF">
            <w:pPr>
              <w:pStyle w:val="ListParagraph"/>
              <w:numPr>
                <w:ilvl w:val="0"/>
                <w:numId w:val="10"/>
              </w:numPr>
            </w:pPr>
            <w:r>
              <w:t>Position specific scoring matrix (PSSM)</w:t>
            </w:r>
          </w:p>
          <w:p w14:paraId="66448A16" w14:textId="00101F27" w:rsidR="006F348B" w:rsidRDefault="006F348B" w:rsidP="00F658CF">
            <w:pPr>
              <w:pStyle w:val="ListParagraph"/>
              <w:numPr>
                <w:ilvl w:val="0"/>
                <w:numId w:val="10"/>
              </w:numPr>
            </w:pPr>
            <w:r>
              <w:t>LOGO representation</w:t>
            </w:r>
          </w:p>
          <w:p w14:paraId="0B755732" w14:textId="7CF1E0A8" w:rsidR="006F348B" w:rsidRDefault="006F348B" w:rsidP="00F658CF">
            <w:pPr>
              <w:pStyle w:val="ListParagraph"/>
              <w:numPr>
                <w:ilvl w:val="0"/>
                <w:numId w:val="10"/>
              </w:numPr>
            </w:pPr>
            <w:r>
              <w:t>Iterative BLAST</w:t>
            </w:r>
          </w:p>
          <w:p w14:paraId="40ED1566" w14:textId="303ABF0C" w:rsidR="00DA4525" w:rsidRDefault="00DA4525" w:rsidP="00F658CF">
            <w:pPr>
              <w:pStyle w:val="Heading1"/>
              <w:spacing w:before="240"/>
              <w:outlineLvl w:val="0"/>
            </w:pPr>
            <w:r>
              <w:t>Activity &amp; Description (</w:t>
            </w:r>
            <w:r w:rsidR="00D81900">
              <w:t>A</w:t>
            </w:r>
            <w:r>
              <w:t>)</w:t>
            </w:r>
          </w:p>
          <w:p w14:paraId="7A3F49FD" w14:textId="77777777" w:rsidR="00FA0CCF" w:rsidRDefault="00FA0CCF" w:rsidP="008857FE">
            <w:r>
              <w:t>Students will use</w:t>
            </w:r>
            <w:r w:rsidR="0007616D">
              <w:t xml:space="preserve"> the Decypher server to conduct a BLAST and then a</w:t>
            </w:r>
            <w:r w:rsidR="00E16ADE">
              <w:t>n</w:t>
            </w:r>
            <w:r w:rsidR="0007616D">
              <w:t xml:space="preserve"> Iterated BLAST search</w:t>
            </w:r>
            <w:r w:rsidR="00E16ADE">
              <w:t xml:space="preserve"> using queries that are provided</w:t>
            </w:r>
            <w:r w:rsidR="0007616D">
              <w:t xml:space="preserve">.  </w:t>
            </w:r>
          </w:p>
          <w:p w14:paraId="36E73D06" w14:textId="77777777" w:rsidR="00FA0CCF" w:rsidRDefault="00FA0CCF" w:rsidP="008857FE"/>
          <w:p w14:paraId="522D63A5" w14:textId="5EE59892" w:rsidR="0007616D" w:rsidRPr="008857FE" w:rsidRDefault="00FA0CCF" w:rsidP="008857FE">
            <w:r>
              <w:t>Student groups will c</w:t>
            </w:r>
            <w:r w:rsidR="0007616D">
              <w:t xml:space="preserve">ompare the sensitivity of the </w:t>
            </w:r>
            <w:r w:rsidR="00E16ADE">
              <w:t xml:space="preserve">two types of </w:t>
            </w:r>
            <w:r w:rsidR="0007616D">
              <w:t>search</w:t>
            </w:r>
            <w:r w:rsidR="00E16ADE">
              <w:t>es</w:t>
            </w:r>
            <w:r w:rsidR="0007616D">
              <w:t xml:space="preserve">.  </w:t>
            </w:r>
            <w:r>
              <w:t>Evaluate what</w:t>
            </w:r>
            <w:r w:rsidR="0007616D">
              <w:t xml:space="preserve"> happens </w:t>
            </w:r>
            <w:r>
              <w:t>in an iterated analysis if</w:t>
            </w:r>
            <w:r w:rsidR="0007616D">
              <w:t xml:space="preserve"> the multiple sequence alignment becomes </w:t>
            </w:r>
            <w:r w:rsidR="00E16ADE">
              <w:t>“</w:t>
            </w:r>
            <w:r w:rsidR="0007616D">
              <w:t>contaminated</w:t>
            </w:r>
            <w:r w:rsidR="00E16ADE">
              <w:t>”</w:t>
            </w:r>
            <w:r>
              <w:t>.</w:t>
            </w:r>
            <w:r w:rsidR="0007616D">
              <w:t xml:space="preserve"> </w:t>
            </w:r>
            <w:r>
              <w:t xml:space="preserve"> Track</w:t>
            </w:r>
            <w:r w:rsidR="003B06F6">
              <w:t xml:space="preserve"> the change in</w:t>
            </w:r>
            <w:r w:rsidR="0007616D">
              <w:t xml:space="preserve"> E value </w:t>
            </w:r>
            <w:r w:rsidR="003B06F6">
              <w:t>for the relationship between a query and a hit identified after several iterations</w:t>
            </w:r>
            <w:r>
              <w:t xml:space="preserve"> but well before convergence.</w:t>
            </w:r>
            <w:r w:rsidR="003B06F6">
              <w:t xml:space="preserve">  </w:t>
            </w:r>
            <w:r>
              <w:t>Discuss w</w:t>
            </w:r>
            <w:r w:rsidR="003B06F6">
              <w:t>hich E value is the most useful representation of the relationship?</w:t>
            </w:r>
          </w:p>
          <w:p w14:paraId="47721959" w14:textId="6C5837B6" w:rsidR="00FB02DC" w:rsidRDefault="00DA4525" w:rsidP="00953A16">
            <w:pPr>
              <w:pStyle w:val="Heading1"/>
              <w:spacing w:before="240"/>
              <w:outlineLvl w:val="0"/>
            </w:pPr>
            <w:r>
              <w:t>Activity &amp; Description (</w:t>
            </w:r>
            <w:r w:rsidR="00D81900">
              <w:t>B</w:t>
            </w:r>
            <w:r>
              <w:t>)</w:t>
            </w:r>
          </w:p>
          <w:p w14:paraId="2D46C0E0" w14:textId="77777777" w:rsidR="00FA0CCF" w:rsidRDefault="00FA0CCF" w:rsidP="00D15548">
            <w:r>
              <w:t>Students will brainstorm and try strategies for validating a low scoring hit from PSI-BLAST analysis.</w:t>
            </w:r>
          </w:p>
          <w:p w14:paraId="64EA6821" w14:textId="77777777" w:rsidR="00FA0CCF" w:rsidRDefault="00FA0CCF" w:rsidP="00D15548"/>
          <w:p w14:paraId="788F0F65" w14:textId="587E185E" w:rsidR="00D15548" w:rsidRPr="00D15548" w:rsidRDefault="0007616D" w:rsidP="00D15548">
            <w:r>
              <w:t xml:space="preserve">Using a low scoring sequence hit from PSI-BLAST analysis, </w:t>
            </w:r>
            <w:r w:rsidR="00FA0CCF">
              <w:t>test various</w:t>
            </w:r>
            <w:r>
              <w:t xml:space="preserve"> </w:t>
            </w:r>
            <w:r w:rsidR="00E16ADE">
              <w:t xml:space="preserve">computational </w:t>
            </w:r>
            <w:r w:rsidR="00FA0CCF">
              <w:t xml:space="preserve">methods for </w:t>
            </w:r>
            <w:r>
              <w:t xml:space="preserve">further </w:t>
            </w:r>
            <w:r w:rsidR="00E16ADE">
              <w:t>evaluating</w:t>
            </w:r>
            <w:r>
              <w:t xml:space="preserve"> the relationship </w:t>
            </w:r>
            <w:r w:rsidR="00E16ADE">
              <w:t>of that sequence hit to</w:t>
            </w:r>
            <w:r>
              <w:t xml:space="preserve"> the query.  Conduct the tests and evaluate the utility of </w:t>
            </w:r>
            <w:r w:rsidR="00FA0CCF">
              <w:t>each</w:t>
            </w:r>
            <w:r>
              <w:t xml:space="preserve"> type of follow-up analysis.    </w:t>
            </w:r>
          </w:p>
          <w:p w14:paraId="37376B69" w14:textId="77777777" w:rsidR="00DA4525" w:rsidRDefault="00DA4525" w:rsidP="00CA3486">
            <w:pPr>
              <w:pStyle w:val="Heading1"/>
              <w:spacing w:before="240"/>
              <w:outlineLvl w:val="0"/>
            </w:pPr>
            <w:r>
              <w:t>Feedback &amp; Discussion</w:t>
            </w:r>
            <w:bookmarkEnd w:id="1"/>
          </w:p>
          <w:p w14:paraId="2974A075" w14:textId="7A3C614C" w:rsidR="00CA3486" w:rsidRPr="00AF199E" w:rsidRDefault="00FA0CCF" w:rsidP="00AF199E">
            <w:pPr>
              <w:pStyle w:val="ListParagraph"/>
              <w:numPr>
                <w:ilvl w:val="0"/>
                <w:numId w:val="12"/>
              </w:numPr>
            </w:pPr>
            <w:r w:rsidRPr="00AF199E">
              <w:t xml:space="preserve">Project completed analysis from volunteering groups.  Discuss the components of an iterated search that make it more powerful.   Discuss red flags.   Have students create a flow chart for </w:t>
            </w:r>
            <w:r w:rsidR="00AF199E" w:rsidRPr="00AF199E">
              <w:t>effective use of iterated</w:t>
            </w:r>
            <w:r w:rsidRPr="00AF199E">
              <w:t>-BLAST analysis.</w:t>
            </w:r>
          </w:p>
          <w:p w14:paraId="2E95E25D" w14:textId="1EEFFCAA" w:rsidR="00AF199E" w:rsidRPr="00AF199E" w:rsidRDefault="00AF199E" w:rsidP="00AF199E">
            <w:pPr>
              <w:pStyle w:val="ListParagraph"/>
              <w:numPr>
                <w:ilvl w:val="0"/>
                <w:numId w:val="12"/>
              </w:numPr>
            </w:pPr>
            <w:r>
              <w:t>Discuss results of validation strategies and then modify the flow chart from A to incorporate validation tests from B that were useful in confirming the relationship between a query and a weak hit.</w:t>
            </w:r>
            <w:bookmarkStart w:id="2" w:name="_GoBack"/>
            <w:bookmarkEnd w:id="2"/>
          </w:p>
        </w:tc>
        <w:tc>
          <w:tcPr>
            <w:tcW w:w="1811" w:type="pct"/>
          </w:tcPr>
          <w:tbl>
            <w:tblPr>
              <w:tblStyle w:val="MediumGrid2-Accent6"/>
              <w:tblW w:w="3588" w:type="dxa"/>
              <w:jc w:val="right"/>
              <w:tblLook w:val="04A0" w:firstRow="1" w:lastRow="0" w:firstColumn="1" w:lastColumn="0" w:noHBand="0" w:noVBand="1"/>
            </w:tblPr>
            <w:tblGrid>
              <w:gridCol w:w="3588"/>
            </w:tblGrid>
            <w:tr w:rsidR="00D34A2D" w:rsidRPr="008D1FB9" w14:paraId="1B0CAFD0" w14:textId="77777777" w:rsidTr="00D34A2D">
              <w:trPr>
                <w:cnfStyle w:val="100000000000" w:firstRow="1" w:lastRow="0" w:firstColumn="0" w:lastColumn="0" w:oddVBand="0" w:evenVBand="0" w:oddHBand="0" w:evenHBand="0" w:firstRowFirstColumn="0" w:firstRowLastColumn="0" w:lastRowFirstColumn="0" w:lastRowLastColumn="0"/>
                <w:trHeight w:val="8042"/>
                <w:jc w:val="right"/>
              </w:trPr>
              <w:tc>
                <w:tcPr>
                  <w:cnfStyle w:val="001000000100" w:firstRow="0" w:lastRow="0" w:firstColumn="1" w:lastColumn="0" w:oddVBand="0" w:evenVBand="0" w:oddHBand="0" w:evenHBand="0" w:firstRowFirstColumn="1" w:firstRowLastColumn="0" w:lastRowFirstColumn="0" w:lastRowLastColumn="0"/>
                  <w:tcW w:w="0" w:type="auto"/>
                </w:tcPr>
                <w:p w14:paraId="7F03961D" w14:textId="024E1D2B" w:rsidR="00D81900" w:rsidRDefault="00D81900" w:rsidP="00D81900">
                  <w:pPr>
                    <w:pStyle w:val="Heading2"/>
                    <w:spacing w:before="0"/>
                    <w:outlineLvl w:val="1"/>
                  </w:pPr>
                  <w:r>
                    <w:t>Logistics</w:t>
                  </w:r>
                </w:p>
                <w:tbl>
                  <w:tblPr>
                    <w:tblStyle w:val="MediumGrid2-Accent6"/>
                    <w:tblW w:w="3360" w:type="dxa"/>
                    <w:tblInd w:w="2" w:type="dxa"/>
                    <w:tblLook w:val="04A0" w:firstRow="1" w:lastRow="0" w:firstColumn="1" w:lastColumn="0" w:noHBand="0" w:noVBand="1"/>
                  </w:tblPr>
                  <w:tblGrid>
                    <w:gridCol w:w="1948"/>
                    <w:gridCol w:w="627"/>
                    <w:gridCol w:w="785"/>
                  </w:tblGrid>
                  <w:tr w:rsidR="00D34A2D" w14:paraId="0B7F3CB7" w14:textId="77777777" w:rsidTr="00D34A2D">
                    <w:trPr>
                      <w:cnfStyle w:val="100000000000" w:firstRow="1" w:lastRow="0" w:firstColumn="0" w:lastColumn="0" w:oddVBand="0" w:evenVBand="0" w:oddHBand="0" w:evenHBand="0" w:firstRowFirstColumn="0" w:firstRowLastColumn="0" w:lastRowFirstColumn="0" w:lastRowLastColumn="0"/>
                      <w:trHeight w:val="303"/>
                    </w:trPr>
                    <w:tc>
                      <w:tcPr>
                        <w:cnfStyle w:val="001000000100" w:firstRow="0" w:lastRow="0" w:firstColumn="1" w:lastColumn="0" w:oddVBand="0" w:evenVBand="0" w:oddHBand="0" w:evenHBand="0" w:firstRowFirstColumn="1" w:firstRowLastColumn="0" w:lastRowFirstColumn="0" w:lastRowLastColumn="0"/>
                        <w:tcW w:w="1948" w:type="dxa"/>
                      </w:tcPr>
                      <w:p w14:paraId="47A2CA00" w14:textId="77777777" w:rsidR="00D81900" w:rsidRDefault="00D81900" w:rsidP="00D81900"/>
                    </w:tc>
                    <w:tc>
                      <w:tcPr>
                        <w:tcW w:w="627" w:type="dxa"/>
                      </w:tcPr>
                      <w:p w14:paraId="4B2C3864" w14:textId="77777777" w:rsidR="00D81900" w:rsidRDefault="00D81900" w:rsidP="00D81900">
                        <w:pPr>
                          <w:jc w:val="center"/>
                          <w:cnfStyle w:val="100000000000" w:firstRow="1" w:lastRow="0" w:firstColumn="0" w:lastColumn="0" w:oddVBand="0" w:evenVBand="0" w:oddHBand="0" w:evenHBand="0" w:firstRowFirstColumn="0" w:firstRowLastColumn="0" w:lastRowFirstColumn="0" w:lastRowLastColumn="0"/>
                        </w:pPr>
                        <w:r>
                          <w:rPr>
                            <w:bCs w:val="0"/>
                          </w:rPr>
                          <w:t xml:space="preserve"> A</w:t>
                        </w:r>
                      </w:p>
                    </w:tc>
                    <w:tc>
                      <w:tcPr>
                        <w:tcW w:w="785" w:type="dxa"/>
                      </w:tcPr>
                      <w:p w14:paraId="7A7C3EB9" w14:textId="77777777" w:rsidR="00D81900" w:rsidRDefault="00D81900" w:rsidP="00D81900">
                        <w:pPr>
                          <w:jc w:val="center"/>
                          <w:cnfStyle w:val="100000000000" w:firstRow="1" w:lastRow="0" w:firstColumn="0" w:lastColumn="0" w:oddVBand="0" w:evenVBand="0" w:oddHBand="0" w:evenHBand="0" w:firstRowFirstColumn="0" w:firstRowLastColumn="0" w:lastRowFirstColumn="0" w:lastRowLastColumn="0"/>
                        </w:pPr>
                        <w:r>
                          <w:t xml:space="preserve">B </w:t>
                        </w:r>
                      </w:p>
                    </w:tc>
                  </w:tr>
                  <w:tr w:rsidR="00D34A2D" w14:paraId="44085957" w14:textId="77777777" w:rsidTr="00D34A2D">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948" w:type="dxa"/>
                      </w:tcPr>
                      <w:p w14:paraId="2B48F58C" w14:textId="77777777" w:rsidR="00D81900" w:rsidRDefault="00D81900" w:rsidP="00D81900">
                        <w:r>
                          <w:t>Group Size</w:t>
                        </w:r>
                      </w:p>
                    </w:tc>
                    <w:tc>
                      <w:tcPr>
                        <w:tcW w:w="627" w:type="dxa"/>
                      </w:tcPr>
                      <w:p w14:paraId="2900D720" w14:textId="683BCD7F" w:rsidR="00D81900" w:rsidRDefault="008857FE" w:rsidP="00D81900">
                        <w:pPr>
                          <w:jc w:val="center"/>
                          <w:cnfStyle w:val="000000100000" w:firstRow="0" w:lastRow="0" w:firstColumn="0" w:lastColumn="0" w:oddVBand="0" w:evenVBand="0" w:oddHBand="1" w:evenHBand="0" w:firstRowFirstColumn="0" w:firstRowLastColumn="0" w:lastRowFirstColumn="0" w:lastRowLastColumn="0"/>
                        </w:pPr>
                        <w:r>
                          <w:t>2</w:t>
                        </w:r>
                      </w:p>
                    </w:tc>
                    <w:tc>
                      <w:tcPr>
                        <w:tcW w:w="785" w:type="dxa"/>
                      </w:tcPr>
                      <w:p w14:paraId="2049A33F" w14:textId="2507ECF1" w:rsidR="00D81900" w:rsidRDefault="00D15548" w:rsidP="00D81900">
                        <w:pPr>
                          <w:jc w:val="center"/>
                          <w:cnfStyle w:val="000000100000" w:firstRow="0" w:lastRow="0" w:firstColumn="0" w:lastColumn="0" w:oddVBand="0" w:evenVBand="0" w:oddHBand="1" w:evenHBand="0" w:firstRowFirstColumn="0" w:firstRowLastColumn="0" w:lastRowFirstColumn="0" w:lastRowLastColumn="0"/>
                        </w:pPr>
                        <w:r>
                          <w:t>2</w:t>
                        </w:r>
                        <w:r w:rsidR="008857FE">
                          <w:t xml:space="preserve"> </w:t>
                        </w:r>
                      </w:p>
                    </w:tc>
                  </w:tr>
                  <w:tr w:rsidR="00D34A2D" w14:paraId="271299AA" w14:textId="77777777" w:rsidTr="00D34A2D">
                    <w:trPr>
                      <w:trHeight w:val="303"/>
                    </w:trPr>
                    <w:tc>
                      <w:tcPr>
                        <w:cnfStyle w:val="001000000000" w:firstRow="0" w:lastRow="0" w:firstColumn="1" w:lastColumn="0" w:oddVBand="0" w:evenVBand="0" w:oddHBand="0" w:evenHBand="0" w:firstRowFirstColumn="0" w:firstRowLastColumn="0" w:lastRowFirstColumn="0" w:lastRowLastColumn="0"/>
                        <w:tcW w:w="1948" w:type="dxa"/>
                      </w:tcPr>
                      <w:p w14:paraId="0F5833F4" w14:textId="77777777" w:rsidR="00D81900" w:rsidRDefault="00D81900" w:rsidP="00D81900">
                        <w:r>
                          <w:t>Group Formulation</w:t>
                        </w:r>
                      </w:p>
                    </w:tc>
                    <w:tc>
                      <w:tcPr>
                        <w:tcW w:w="627" w:type="dxa"/>
                      </w:tcPr>
                      <w:p w14:paraId="45CDC6D8" w14:textId="227CAEDB" w:rsidR="00D81900" w:rsidRDefault="008857FE" w:rsidP="00D81900">
                        <w:pPr>
                          <w:jc w:val="center"/>
                          <w:cnfStyle w:val="000000000000" w:firstRow="0" w:lastRow="0" w:firstColumn="0" w:lastColumn="0" w:oddVBand="0" w:evenVBand="0" w:oddHBand="0" w:evenHBand="0" w:firstRowFirstColumn="0" w:firstRowLastColumn="0" w:lastRowFirstColumn="0" w:lastRowLastColumn="0"/>
                        </w:pPr>
                        <w:r>
                          <w:t>Any</w:t>
                        </w:r>
                      </w:p>
                    </w:tc>
                    <w:tc>
                      <w:tcPr>
                        <w:tcW w:w="785" w:type="dxa"/>
                      </w:tcPr>
                      <w:p w14:paraId="025236F2" w14:textId="3C19A9F3" w:rsidR="00D81900" w:rsidRDefault="00D15548" w:rsidP="00D81900">
                        <w:pPr>
                          <w:jc w:val="center"/>
                          <w:cnfStyle w:val="000000000000" w:firstRow="0" w:lastRow="0" w:firstColumn="0" w:lastColumn="0" w:oddVBand="0" w:evenVBand="0" w:oddHBand="0" w:evenHBand="0" w:firstRowFirstColumn="0" w:firstRowLastColumn="0" w:lastRowFirstColumn="0" w:lastRowLastColumn="0"/>
                        </w:pPr>
                        <w:r>
                          <w:t>Any</w:t>
                        </w:r>
                        <w:r w:rsidR="008857FE">
                          <w:t xml:space="preserve"> </w:t>
                        </w:r>
                      </w:p>
                    </w:tc>
                  </w:tr>
                  <w:tr w:rsidR="00D34A2D" w14:paraId="775C71CD" w14:textId="77777777" w:rsidTr="00D34A2D">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48" w:type="dxa"/>
                      </w:tcPr>
                      <w:p w14:paraId="0F9DC7A2" w14:textId="77777777" w:rsidR="00D81900" w:rsidRDefault="00D81900" w:rsidP="00D81900">
                        <w:r>
                          <w:t>Group Structure</w:t>
                        </w:r>
                      </w:p>
                    </w:tc>
                    <w:tc>
                      <w:tcPr>
                        <w:tcW w:w="627" w:type="dxa"/>
                      </w:tcPr>
                      <w:p w14:paraId="33005729" w14:textId="4B7924B9" w:rsidR="00D81900" w:rsidRDefault="007F720C" w:rsidP="00D81900">
                        <w:pPr>
                          <w:jc w:val="center"/>
                          <w:cnfStyle w:val="000000100000" w:firstRow="0" w:lastRow="0" w:firstColumn="0" w:lastColumn="0" w:oddVBand="0" w:evenVBand="0" w:oddHBand="1" w:evenHBand="0" w:firstRowFirstColumn="0" w:firstRowLastColumn="0" w:lastRowFirstColumn="0" w:lastRowLastColumn="0"/>
                        </w:pPr>
                        <w:r>
                          <w:t>--</w:t>
                        </w:r>
                      </w:p>
                    </w:tc>
                    <w:tc>
                      <w:tcPr>
                        <w:tcW w:w="785" w:type="dxa"/>
                      </w:tcPr>
                      <w:p w14:paraId="2F1C9A69" w14:textId="3F99A54C" w:rsidR="00D81900" w:rsidRDefault="008857FE" w:rsidP="00D81900">
                        <w:pPr>
                          <w:jc w:val="center"/>
                          <w:cnfStyle w:val="000000100000" w:firstRow="0" w:lastRow="0" w:firstColumn="0" w:lastColumn="0" w:oddVBand="0" w:evenVBand="0" w:oddHBand="1" w:evenHBand="0" w:firstRowFirstColumn="0" w:firstRowLastColumn="0" w:lastRowFirstColumn="0" w:lastRowLastColumn="0"/>
                        </w:pPr>
                        <w:r>
                          <w:t xml:space="preserve"> </w:t>
                        </w:r>
                        <w:r w:rsidR="00D15548">
                          <w:t>--</w:t>
                        </w:r>
                      </w:p>
                    </w:tc>
                  </w:tr>
                  <w:tr w:rsidR="00D34A2D" w14:paraId="1DA985FE" w14:textId="77777777" w:rsidTr="00D34A2D">
                    <w:trPr>
                      <w:trHeight w:val="188"/>
                    </w:trPr>
                    <w:tc>
                      <w:tcPr>
                        <w:cnfStyle w:val="001000000000" w:firstRow="0" w:lastRow="0" w:firstColumn="1" w:lastColumn="0" w:oddVBand="0" w:evenVBand="0" w:oddHBand="0" w:evenHBand="0" w:firstRowFirstColumn="0" w:firstRowLastColumn="0" w:lastRowFirstColumn="0" w:lastRowLastColumn="0"/>
                        <w:tcW w:w="1948" w:type="dxa"/>
                      </w:tcPr>
                      <w:p w14:paraId="3086C680" w14:textId="77777777" w:rsidR="00D81900" w:rsidRDefault="00D81900" w:rsidP="00D81900">
                        <w:r>
                          <w:t>Seating/Computers</w:t>
                        </w:r>
                      </w:p>
                    </w:tc>
                    <w:tc>
                      <w:tcPr>
                        <w:tcW w:w="627" w:type="dxa"/>
                      </w:tcPr>
                      <w:p w14:paraId="3D79EE3F" w14:textId="02B06302" w:rsidR="00D81900" w:rsidRDefault="00D15548" w:rsidP="00D81900">
                        <w:pPr>
                          <w:jc w:val="center"/>
                          <w:cnfStyle w:val="000000000000" w:firstRow="0" w:lastRow="0" w:firstColumn="0" w:lastColumn="0" w:oddVBand="0" w:evenVBand="0" w:oddHBand="0" w:evenHBand="0" w:firstRowFirstColumn="0" w:firstRowLastColumn="0" w:lastRowFirstColumn="0" w:lastRowLastColumn="0"/>
                        </w:pPr>
                        <w:r>
                          <w:t>2</w:t>
                        </w:r>
                      </w:p>
                    </w:tc>
                    <w:tc>
                      <w:tcPr>
                        <w:tcW w:w="785" w:type="dxa"/>
                      </w:tcPr>
                      <w:p w14:paraId="09B5C740" w14:textId="43D2FED8" w:rsidR="00D81900" w:rsidRDefault="00D15548" w:rsidP="00D81900">
                        <w:pPr>
                          <w:jc w:val="center"/>
                          <w:cnfStyle w:val="000000000000" w:firstRow="0" w:lastRow="0" w:firstColumn="0" w:lastColumn="0" w:oddVBand="0" w:evenVBand="0" w:oddHBand="0" w:evenHBand="0" w:firstRowFirstColumn="0" w:firstRowLastColumn="0" w:lastRowFirstColumn="0" w:lastRowLastColumn="0"/>
                        </w:pPr>
                        <w:r>
                          <w:t>2</w:t>
                        </w:r>
                        <w:r w:rsidR="008857FE">
                          <w:t xml:space="preserve"> </w:t>
                        </w:r>
                      </w:p>
                    </w:tc>
                  </w:tr>
                  <w:tr w:rsidR="00D34A2D" w14:paraId="2754B610" w14:textId="77777777" w:rsidTr="00D34A2D">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948" w:type="dxa"/>
                      </w:tcPr>
                      <w:p w14:paraId="0B862D67" w14:textId="77777777" w:rsidR="00D81900" w:rsidRDefault="00D81900" w:rsidP="00D81900">
                        <w:r>
                          <w:t>Challenge/Room</w:t>
                        </w:r>
                      </w:p>
                    </w:tc>
                    <w:tc>
                      <w:tcPr>
                        <w:tcW w:w="627" w:type="dxa"/>
                      </w:tcPr>
                      <w:p w14:paraId="358890E0" w14:textId="04799B41" w:rsidR="00D81900" w:rsidRDefault="008857FE" w:rsidP="00D81900">
                        <w:pPr>
                          <w:jc w:val="center"/>
                          <w:cnfStyle w:val="000000100000" w:firstRow="0" w:lastRow="0" w:firstColumn="0" w:lastColumn="0" w:oddVBand="0" w:evenVBand="0" w:oddHBand="1" w:evenHBand="0" w:firstRowFirstColumn="0" w:firstRowLastColumn="0" w:lastRowFirstColumn="0" w:lastRowLastColumn="0"/>
                        </w:pPr>
                        <w:r>
                          <w:t>5</w:t>
                        </w:r>
                      </w:p>
                    </w:tc>
                    <w:tc>
                      <w:tcPr>
                        <w:tcW w:w="785" w:type="dxa"/>
                      </w:tcPr>
                      <w:p w14:paraId="532AADA7" w14:textId="10878A60" w:rsidR="00D81900" w:rsidRDefault="00D15548" w:rsidP="00D81900">
                        <w:pPr>
                          <w:jc w:val="center"/>
                          <w:cnfStyle w:val="000000100000" w:firstRow="0" w:lastRow="0" w:firstColumn="0" w:lastColumn="0" w:oddVBand="0" w:evenVBand="0" w:oddHBand="1" w:evenHBand="0" w:firstRowFirstColumn="0" w:firstRowLastColumn="0" w:lastRowFirstColumn="0" w:lastRowLastColumn="0"/>
                        </w:pPr>
                        <w:r>
                          <w:t>5</w:t>
                        </w:r>
                        <w:r w:rsidR="008857FE">
                          <w:t xml:space="preserve"> </w:t>
                        </w:r>
                      </w:p>
                    </w:tc>
                  </w:tr>
                  <w:tr w:rsidR="00D34A2D" w14:paraId="437F3CBA" w14:textId="77777777" w:rsidTr="00D34A2D">
                    <w:trPr>
                      <w:trHeight w:val="188"/>
                    </w:trPr>
                    <w:tc>
                      <w:tcPr>
                        <w:cnfStyle w:val="001000000000" w:firstRow="0" w:lastRow="0" w:firstColumn="1" w:lastColumn="0" w:oddVBand="0" w:evenVBand="0" w:oddHBand="0" w:evenHBand="0" w:firstRowFirstColumn="0" w:firstRowLastColumn="0" w:lastRowFirstColumn="0" w:lastRowLastColumn="0"/>
                        <w:tcW w:w="1948" w:type="dxa"/>
                      </w:tcPr>
                      <w:p w14:paraId="77D947D8" w14:textId="77777777" w:rsidR="00D81900" w:rsidRDefault="00D81900" w:rsidP="00D81900">
                        <w:r>
                          <w:t>Presentation</w:t>
                        </w:r>
                      </w:p>
                    </w:tc>
                    <w:tc>
                      <w:tcPr>
                        <w:tcW w:w="627" w:type="dxa"/>
                      </w:tcPr>
                      <w:p w14:paraId="65A626F9" w14:textId="183B2051" w:rsidR="00D81900" w:rsidRDefault="00E16ADE" w:rsidP="00B179B5">
                        <w:pPr>
                          <w:jc w:val="center"/>
                          <w:cnfStyle w:val="000000000000" w:firstRow="0" w:lastRow="0" w:firstColumn="0" w:lastColumn="0" w:oddVBand="0" w:evenVBand="0" w:oddHBand="0" w:evenHBand="0" w:firstRowFirstColumn="0" w:firstRowLastColumn="0" w:lastRowFirstColumn="0" w:lastRowLastColumn="0"/>
                        </w:pPr>
                        <w:r>
                          <w:t>Proj.</w:t>
                        </w:r>
                      </w:p>
                    </w:tc>
                    <w:tc>
                      <w:tcPr>
                        <w:tcW w:w="785" w:type="dxa"/>
                      </w:tcPr>
                      <w:p w14:paraId="323201E3" w14:textId="1BCFD6DB" w:rsidR="00D81900" w:rsidRDefault="00D15548" w:rsidP="00424756">
                        <w:pPr>
                          <w:jc w:val="center"/>
                          <w:cnfStyle w:val="000000000000" w:firstRow="0" w:lastRow="0" w:firstColumn="0" w:lastColumn="0" w:oddVBand="0" w:evenVBand="0" w:oddHBand="0" w:evenHBand="0" w:firstRowFirstColumn="0" w:firstRowLastColumn="0" w:lastRowFirstColumn="0" w:lastRowLastColumn="0"/>
                        </w:pPr>
                        <w:r>
                          <w:t>Proj.</w:t>
                        </w:r>
                      </w:p>
                    </w:tc>
                  </w:tr>
                </w:tbl>
                <w:p w14:paraId="03498E8E" w14:textId="77777777" w:rsidR="00D81900" w:rsidRDefault="00D81900" w:rsidP="00D81900">
                  <w:pPr>
                    <w:pStyle w:val="Heading2"/>
                    <w:outlineLvl w:val="1"/>
                  </w:pPr>
                  <w:r>
                    <w:t>Student Assessment</w:t>
                  </w:r>
                </w:p>
                <w:tbl>
                  <w:tblPr>
                    <w:tblStyle w:val="TableGrid"/>
                    <w:tblW w:w="0" w:type="auto"/>
                    <w:tblInd w:w="2" w:type="dxa"/>
                    <w:tblLook w:val="04A0" w:firstRow="1" w:lastRow="0" w:firstColumn="1" w:lastColumn="0" w:noHBand="0" w:noVBand="1"/>
                  </w:tblPr>
                  <w:tblGrid>
                    <w:gridCol w:w="3224"/>
                  </w:tblGrid>
                  <w:tr w:rsidR="00D34A2D" w14:paraId="74EDD9E7" w14:textId="77777777" w:rsidTr="00D34A2D">
                    <w:trPr>
                      <w:trHeight w:hRule="exact" w:val="1910"/>
                    </w:trPr>
                    <w:tc>
                      <w:tcPr>
                        <w:tcW w:w="3224" w:type="dxa"/>
                        <w:shd w:val="clear" w:color="auto" w:fill="FFFFFF" w:themeFill="background1"/>
                      </w:tcPr>
                      <w:p w14:paraId="37EE8F0A" w14:textId="77777777" w:rsidR="00D81900" w:rsidRDefault="00D81900" w:rsidP="00D81900"/>
                      <w:p w14:paraId="55F247FA" w14:textId="77777777" w:rsidR="00D81900" w:rsidRDefault="00D81900" w:rsidP="00D81900"/>
                      <w:p w14:paraId="4AC02E64" w14:textId="77777777" w:rsidR="00D81900" w:rsidRDefault="00D81900" w:rsidP="00D81900"/>
                      <w:p w14:paraId="49C093BC" w14:textId="77777777" w:rsidR="00D81900" w:rsidRDefault="00D81900" w:rsidP="00D81900"/>
                      <w:p w14:paraId="7BF0723A" w14:textId="77777777" w:rsidR="00D81900" w:rsidRDefault="00D81900" w:rsidP="00D81900"/>
                      <w:p w14:paraId="525B2097" w14:textId="77777777" w:rsidR="00D81900" w:rsidRDefault="00D81900" w:rsidP="00D81900"/>
                      <w:p w14:paraId="0CFE3513" w14:textId="77777777" w:rsidR="00D81900" w:rsidRDefault="00D81900" w:rsidP="00D81900"/>
                      <w:p w14:paraId="0F46C2D1" w14:textId="77777777" w:rsidR="00D81900" w:rsidRDefault="00D81900" w:rsidP="00D81900"/>
                      <w:p w14:paraId="28AC8626" w14:textId="77777777" w:rsidR="00D81900" w:rsidRDefault="00D81900" w:rsidP="00D81900"/>
                      <w:p w14:paraId="7DA31872" w14:textId="77777777" w:rsidR="00D81900" w:rsidRDefault="00D81900" w:rsidP="00D81900"/>
                    </w:tc>
                  </w:tr>
                </w:tbl>
                <w:p w14:paraId="63CD62EF" w14:textId="77777777" w:rsidR="00D81900" w:rsidRDefault="00D81900" w:rsidP="00D81900">
                  <w:pPr>
                    <w:pStyle w:val="Heading2"/>
                    <w:outlineLvl w:val="1"/>
                  </w:pPr>
                  <w:r>
                    <w:t>Workshop Assessment</w:t>
                  </w:r>
                </w:p>
                <w:tbl>
                  <w:tblPr>
                    <w:tblStyle w:val="TableGrid"/>
                    <w:tblW w:w="0" w:type="auto"/>
                    <w:tblInd w:w="2" w:type="dxa"/>
                    <w:tblLook w:val="04A0" w:firstRow="1" w:lastRow="0" w:firstColumn="1" w:lastColumn="0" w:noHBand="0" w:noVBand="1"/>
                  </w:tblPr>
                  <w:tblGrid>
                    <w:gridCol w:w="3224"/>
                  </w:tblGrid>
                  <w:tr w:rsidR="00D34A2D" w14:paraId="7536B3C3" w14:textId="77777777" w:rsidTr="00D34A2D">
                    <w:trPr>
                      <w:trHeight w:hRule="exact" w:val="1910"/>
                    </w:trPr>
                    <w:tc>
                      <w:tcPr>
                        <w:tcW w:w="3224" w:type="dxa"/>
                        <w:shd w:val="clear" w:color="auto" w:fill="FFFFFF" w:themeFill="background1"/>
                      </w:tcPr>
                      <w:p w14:paraId="595959F1" w14:textId="77777777" w:rsidR="00D81900" w:rsidRDefault="00D81900" w:rsidP="00D81900"/>
                      <w:p w14:paraId="53DC5AB3" w14:textId="77777777" w:rsidR="00D81900" w:rsidRDefault="00D81900" w:rsidP="00D81900"/>
                      <w:p w14:paraId="4790714C" w14:textId="77777777" w:rsidR="00D81900" w:rsidRDefault="00D81900" w:rsidP="00D81900"/>
                      <w:p w14:paraId="0B575C82" w14:textId="77777777" w:rsidR="00D81900" w:rsidRDefault="00D81900" w:rsidP="00D81900"/>
                      <w:p w14:paraId="3184B048" w14:textId="77777777" w:rsidR="00D81900" w:rsidRDefault="00D81900" w:rsidP="00D81900"/>
                      <w:p w14:paraId="4A6B97D1" w14:textId="77777777" w:rsidR="00D81900" w:rsidRDefault="00D81900" w:rsidP="00D81900"/>
                      <w:p w14:paraId="1CAC08B7" w14:textId="77777777" w:rsidR="00D81900" w:rsidRDefault="00D81900" w:rsidP="00D81900"/>
                      <w:p w14:paraId="0ED71B84" w14:textId="77777777" w:rsidR="00D81900" w:rsidRDefault="00D81900" w:rsidP="00D81900"/>
                      <w:p w14:paraId="6D4751EB" w14:textId="77777777" w:rsidR="00D81900" w:rsidRDefault="00D81900" w:rsidP="00D81900"/>
                      <w:p w14:paraId="641EA2B3" w14:textId="77777777" w:rsidR="00D81900" w:rsidRDefault="00D81900" w:rsidP="00D81900"/>
                      <w:p w14:paraId="06549076" w14:textId="77777777" w:rsidR="00D81900" w:rsidRDefault="00D81900" w:rsidP="00D81900"/>
                    </w:tc>
                  </w:tr>
                </w:tbl>
                <w:p w14:paraId="770BCEE2" w14:textId="11EB766B" w:rsidR="00D81900" w:rsidRPr="008D1FB9" w:rsidRDefault="00D81900" w:rsidP="00D34A2D">
                  <w:pPr>
                    <w:pStyle w:val="Heading2"/>
                    <w:outlineLvl w:val="1"/>
                  </w:pPr>
                </w:p>
              </w:tc>
            </w:tr>
          </w:tbl>
          <w:p w14:paraId="49EA2C2B" w14:textId="77777777" w:rsidR="00D34A2D" w:rsidRDefault="00D34A2D" w:rsidP="008D1FB9">
            <w:pPr>
              <w:cnfStyle w:val="100000000000" w:firstRow="1" w:lastRow="0" w:firstColumn="0" w:lastColumn="0" w:oddVBand="0" w:evenVBand="0" w:oddHBand="0" w:evenHBand="0" w:firstRowFirstColumn="0" w:firstRowLastColumn="0" w:lastRowFirstColumn="0" w:lastRowLastColumn="0"/>
            </w:pPr>
          </w:p>
          <w:p w14:paraId="3AE582C4" w14:textId="01DF41AD" w:rsidR="00DA4525" w:rsidRPr="008D1FB9" w:rsidRDefault="00D34A2D" w:rsidP="008D1FB9">
            <w:pPr>
              <w:cnfStyle w:val="100000000000" w:firstRow="1" w:lastRow="0" w:firstColumn="0" w:lastColumn="0" w:oddVBand="0" w:evenVBand="0" w:oddHBand="0" w:evenHBand="0" w:firstRowFirstColumn="0" w:firstRowLastColumn="0" w:lastRowFirstColumn="0" w:lastRowLastColumn="0"/>
            </w:pPr>
            <w:r>
              <w:rPr>
                <w:bCs w:val="0"/>
                <w:color w:val="595959" w:themeColor="text1" w:themeTint="A6"/>
                <w:sz w:val="28"/>
                <w:szCs w:val="26"/>
              </w:rPr>
              <w:t xml:space="preserve"> Links:</w:t>
            </w:r>
          </w:p>
        </w:tc>
      </w:tr>
      <w:bookmarkEnd w:id="0"/>
    </w:tbl>
    <w:p w14:paraId="6C24D1DD" w14:textId="77777777" w:rsidR="00F277E6" w:rsidRDefault="00F277E6"/>
    <w:sectPr w:rsidR="00F277E6" w:rsidSect="00F277E6">
      <w:footerReference w:type="default" r:id="rId8"/>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A83B0" w14:textId="77777777" w:rsidR="00FA0CCF" w:rsidRDefault="00FA0CCF">
      <w:pPr>
        <w:spacing w:after="0" w:line="240" w:lineRule="auto"/>
      </w:pPr>
      <w:r>
        <w:separator/>
      </w:r>
    </w:p>
  </w:endnote>
  <w:endnote w:type="continuationSeparator" w:id="0">
    <w:p w14:paraId="4500AE38" w14:textId="77777777" w:rsidR="00FA0CCF" w:rsidRDefault="00FA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FA0CCF" w14:paraId="7B81BC52" w14:textId="77777777" w:rsidTr="00384A08">
      <w:tc>
        <w:tcPr>
          <w:tcW w:w="3200" w:type="pct"/>
          <w:shd w:val="clear" w:color="auto" w:fill="983620" w:themeFill="accent2"/>
        </w:tcPr>
        <w:p w14:paraId="17D02E54" w14:textId="77777777" w:rsidR="00FA0CCF" w:rsidRDefault="00FA0CCF" w:rsidP="00384A08">
          <w:pPr>
            <w:pStyle w:val="NoSpacing"/>
          </w:pPr>
        </w:p>
      </w:tc>
      <w:tc>
        <w:tcPr>
          <w:tcW w:w="104" w:type="pct"/>
        </w:tcPr>
        <w:p w14:paraId="288E0A42" w14:textId="77777777" w:rsidR="00FA0CCF" w:rsidRDefault="00FA0CCF" w:rsidP="00384A08">
          <w:pPr>
            <w:pStyle w:val="NoSpacing"/>
          </w:pPr>
        </w:p>
      </w:tc>
      <w:tc>
        <w:tcPr>
          <w:tcW w:w="1700" w:type="pct"/>
          <w:shd w:val="clear" w:color="auto" w:fill="7F7F7F" w:themeFill="text1" w:themeFillTint="80"/>
        </w:tcPr>
        <w:p w14:paraId="6C2C533A" w14:textId="77777777" w:rsidR="00FA0CCF" w:rsidRDefault="00FA0CCF" w:rsidP="00384A08">
          <w:pPr>
            <w:pStyle w:val="NoSpacing"/>
          </w:pPr>
        </w:p>
      </w:tc>
    </w:tr>
    <w:tr w:rsidR="00FA0CCF" w14:paraId="3B9F4782" w14:textId="77777777" w:rsidTr="00384A08">
      <w:sdt>
        <w:sdtPr>
          <w:rPr>
            <w:color w:val="262626" w:themeColor="text1" w:themeTint="D9"/>
          </w:rPr>
          <w:alias w:val="Title"/>
          <w:tag w:val=""/>
          <w:id w:val="-939296879"/>
          <w:placeholder>
            <w:docPart w:val="790B82C31CCC7C4FA62F57F656DD86F1"/>
          </w:placeholder>
          <w:dataBinding w:prefixMappings="xmlns:ns0='http://purl.org/dc/elements/1.1/' xmlns:ns1='http://schemas.openxmlformats.org/package/2006/metadata/core-properties' " w:xpath="/ns1:coreProperties[1]/ns0:title[1]" w:storeItemID="{6C3C8BC8-F283-45AE-878A-BAB7291924A1}"/>
          <w:text/>
        </w:sdtPr>
        <w:sdtContent>
          <w:tc>
            <w:tcPr>
              <w:tcW w:w="3200" w:type="pct"/>
              <w:vAlign w:val="bottom"/>
            </w:tcPr>
            <w:p w14:paraId="3B22977E" w14:textId="0F13179E" w:rsidR="00FA0CCF" w:rsidRPr="00AA218C" w:rsidRDefault="00FA0CCF" w:rsidP="00384A08">
              <w:pPr>
                <w:pStyle w:val="Footer"/>
                <w:rPr>
                  <w:color w:val="262626" w:themeColor="text1" w:themeTint="D9"/>
                </w:rPr>
              </w:pPr>
              <w:r>
                <w:rPr>
                  <w:color w:val="262626" w:themeColor="text1" w:themeTint="D9"/>
                </w:rPr>
                <w:t xml:space="preserve">AdvancedBLAST Searches </w:t>
              </w:r>
            </w:p>
          </w:tc>
        </w:sdtContent>
      </w:sdt>
      <w:tc>
        <w:tcPr>
          <w:tcW w:w="104" w:type="pct"/>
          <w:vAlign w:val="bottom"/>
        </w:tcPr>
        <w:p w14:paraId="391A806F" w14:textId="77777777" w:rsidR="00FA0CCF" w:rsidRDefault="00FA0CCF" w:rsidP="00384A08">
          <w:pPr>
            <w:pStyle w:val="Footer"/>
          </w:pPr>
        </w:p>
      </w:tc>
      <w:tc>
        <w:tcPr>
          <w:tcW w:w="1700" w:type="pct"/>
          <w:vAlign w:val="bottom"/>
        </w:tcPr>
        <w:p w14:paraId="48BDFCFD" w14:textId="77777777" w:rsidR="00FA0CCF" w:rsidRDefault="00FA0CCF" w:rsidP="00384A08">
          <w:pPr>
            <w:pStyle w:val="FooterRight"/>
          </w:pPr>
          <w:r>
            <w:fldChar w:fldCharType="begin"/>
          </w:r>
          <w:r>
            <w:instrText xml:space="preserve"> Page </w:instrText>
          </w:r>
          <w:r>
            <w:fldChar w:fldCharType="separate"/>
          </w:r>
          <w:r w:rsidR="00AF199E">
            <w:rPr>
              <w:noProof/>
            </w:rPr>
            <w:t>1</w:t>
          </w:r>
          <w:r>
            <w:fldChar w:fldCharType="end"/>
          </w:r>
        </w:p>
      </w:tc>
    </w:tr>
  </w:tbl>
  <w:p w14:paraId="688718A5" w14:textId="77777777" w:rsidR="00FA0CCF" w:rsidRPr="00384A08" w:rsidRDefault="00FA0CCF" w:rsidP="00384A08">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3F2AF" w14:textId="77777777" w:rsidR="00FA0CCF" w:rsidRDefault="00FA0CCF">
      <w:pPr>
        <w:spacing w:after="0" w:line="240" w:lineRule="auto"/>
      </w:pPr>
      <w:r>
        <w:separator/>
      </w:r>
    </w:p>
  </w:footnote>
  <w:footnote w:type="continuationSeparator" w:id="0">
    <w:p w14:paraId="77C4F135" w14:textId="77777777" w:rsidR="00FA0CCF" w:rsidRDefault="00FA0CC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4442FD16"/>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3">
    <w:nsid w:val="025A6410"/>
    <w:multiLevelType w:val="hybridMultilevel"/>
    <w:tmpl w:val="EAEC0564"/>
    <w:lvl w:ilvl="0" w:tplc="B080A5BA">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nsid w:val="121B3C23"/>
    <w:multiLevelType w:val="hybridMultilevel"/>
    <w:tmpl w:val="ABB244FA"/>
    <w:lvl w:ilvl="0" w:tplc="B080A5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301B75"/>
    <w:multiLevelType w:val="hybridMultilevel"/>
    <w:tmpl w:val="5552A3C4"/>
    <w:lvl w:ilvl="0" w:tplc="20D014D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47A7B32"/>
    <w:multiLevelType w:val="hybridMultilevel"/>
    <w:tmpl w:val="7E48347A"/>
    <w:lvl w:ilvl="0" w:tplc="B080A5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907D75"/>
    <w:multiLevelType w:val="hybridMultilevel"/>
    <w:tmpl w:val="70E699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96C7BEC"/>
    <w:multiLevelType w:val="hybridMultilevel"/>
    <w:tmpl w:val="AAE24D7C"/>
    <w:lvl w:ilvl="0" w:tplc="40AA1D9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2"/>
  </w:num>
  <w:num w:numId="3">
    <w:abstractNumId w:val="1"/>
  </w:num>
  <w:num w:numId="4">
    <w:abstractNumId w:val="1"/>
  </w:num>
  <w:num w:numId="5">
    <w:abstractNumId w:val="0"/>
  </w:num>
  <w:num w:numId="6">
    <w:abstractNumId w:val="2"/>
  </w:num>
  <w:num w:numId="7">
    <w:abstractNumId w:val="6"/>
  </w:num>
  <w:num w:numId="8">
    <w:abstractNumId w:val="3"/>
  </w:num>
  <w:num w:numId="9">
    <w:abstractNumId w:val="7"/>
  </w:num>
  <w:num w:numId="10">
    <w:abstractNumId w:val="4"/>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10"/>
    <w:rsid w:val="000246E1"/>
    <w:rsid w:val="00056BDA"/>
    <w:rsid w:val="00062EFE"/>
    <w:rsid w:val="0007616D"/>
    <w:rsid w:val="00090017"/>
    <w:rsid w:val="000B1595"/>
    <w:rsid w:val="00163BD4"/>
    <w:rsid w:val="00165340"/>
    <w:rsid w:val="0017703E"/>
    <w:rsid w:val="001845BE"/>
    <w:rsid w:val="001D3F69"/>
    <w:rsid w:val="001E252B"/>
    <w:rsid w:val="001F4E23"/>
    <w:rsid w:val="0026113B"/>
    <w:rsid w:val="00284DF7"/>
    <w:rsid w:val="002A53D0"/>
    <w:rsid w:val="002F1886"/>
    <w:rsid w:val="002F444C"/>
    <w:rsid w:val="003606E0"/>
    <w:rsid w:val="00384A08"/>
    <w:rsid w:val="003B06F6"/>
    <w:rsid w:val="00424756"/>
    <w:rsid w:val="0044266D"/>
    <w:rsid w:val="00457682"/>
    <w:rsid w:val="004A5130"/>
    <w:rsid w:val="004C6C10"/>
    <w:rsid w:val="00550542"/>
    <w:rsid w:val="006373CC"/>
    <w:rsid w:val="0067573E"/>
    <w:rsid w:val="006904CC"/>
    <w:rsid w:val="006F348B"/>
    <w:rsid w:val="007620E6"/>
    <w:rsid w:val="00782074"/>
    <w:rsid w:val="00792D99"/>
    <w:rsid w:val="007C6EA4"/>
    <w:rsid w:val="007E1C0F"/>
    <w:rsid w:val="007F720C"/>
    <w:rsid w:val="0087432C"/>
    <w:rsid w:val="00874F3B"/>
    <w:rsid w:val="008857FE"/>
    <w:rsid w:val="008B714F"/>
    <w:rsid w:val="008C2A28"/>
    <w:rsid w:val="008D1FB9"/>
    <w:rsid w:val="008D225A"/>
    <w:rsid w:val="008F2324"/>
    <w:rsid w:val="009042A3"/>
    <w:rsid w:val="00916A83"/>
    <w:rsid w:val="0093480D"/>
    <w:rsid w:val="00953A16"/>
    <w:rsid w:val="009D2288"/>
    <w:rsid w:val="009D619F"/>
    <w:rsid w:val="009F272F"/>
    <w:rsid w:val="009F709B"/>
    <w:rsid w:val="00A03075"/>
    <w:rsid w:val="00A52A7F"/>
    <w:rsid w:val="00A85563"/>
    <w:rsid w:val="00AF199E"/>
    <w:rsid w:val="00AF28CB"/>
    <w:rsid w:val="00B179B5"/>
    <w:rsid w:val="00B64F98"/>
    <w:rsid w:val="00B7217F"/>
    <w:rsid w:val="00C3400D"/>
    <w:rsid w:val="00C64A94"/>
    <w:rsid w:val="00C660B1"/>
    <w:rsid w:val="00C9122E"/>
    <w:rsid w:val="00CA3486"/>
    <w:rsid w:val="00CE6A36"/>
    <w:rsid w:val="00D15548"/>
    <w:rsid w:val="00D34A2D"/>
    <w:rsid w:val="00D350A4"/>
    <w:rsid w:val="00D52277"/>
    <w:rsid w:val="00D81900"/>
    <w:rsid w:val="00DA4525"/>
    <w:rsid w:val="00DB1E3C"/>
    <w:rsid w:val="00E16ADE"/>
    <w:rsid w:val="00E20E90"/>
    <w:rsid w:val="00E4559E"/>
    <w:rsid w:val="00F24CD0"/>
    <w:rsid w:val="00F277E6"/>
    <w:rsid w:val="00F35768"/>
    <w:rsid w:val="00F445ED"/>
    <w:rsid w:val="00F56FB8"/>
    <w:rsid w:val="00F658CF"/>
    <w:rsid w:val="00F73F39"/>
    <w:rsid w:val="00FA0CCF"/>
    <w:rsid w:val="00FB02DC"/>
    <w:rsid w:val="00FB26DA"/>
    <w:rsid w:val="00FE4F0C"/>
    <w:rsid w:val="00FF3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F9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qFormat="1"/>
    <w:lsdException w:name="Title" w:semiHidden="0" w:uiPriority="9" w:unhideWhenUsed="0" w:qFormat="1"/>
    <w:lsdException w:name="Default Paragraph Font" w:uiPriority="1"/>
    <w:lsdException w:name="Subtitle" w:semiHidden="0" w:uiPriority="9" w:unhideWhenUsed="0" w:qFormat="1"/>
    <w:lsdException w:name="Date" w:uiPriority="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A5130"/>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983620" w:themeColor="accent2"/>
      <w:sz w:val="28"/>
      <w:szCs w:val="28"/>
    </w:rPr>
  </w:style>
  <w:style w:type="paragraph" w:styleId="Heading2">
    <w:name w:val="heading 2"/>
    <w:basedOn w:val="Normal"/>
    <w:next w:val="Normal"/>
    <w:link w:val="Heading2Char"/>
    <w:uiPriority w:val="1"/>
    <w:qFormat/>
    <w:rsid w:val="0067573E"/>
    <w:pPr>
      <w:keepNext/>
      <w:keepLines/>
      <w:spacing w:before="360" w:after="120"/>
      <w:outlineLvl w:val="1"/>
    </w:pPr>
    <w:rPr>
      <w:rFonts w:asciiTheme="majorHAnsi" w:eastAsiaTheme="majorEastAsia" w:hAnsiTheme="majorHAnsi" w:cstheme="majorBidi"/>
      <w:bCs/>
      <w:color w:val="595959" w:themeColor="text1" w:themeTint="A6"/>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983620"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09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F709B"/>
    <w:rPr>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customStyle="1" w:styleId="CourseDetails">
    <w:name w:val="Course Details"/>
    <w:basedOn w:val="Normal"/>
    <w:uiPriority w:val="1"/>
    <w:qFormat/>
    <w:rsid w:val="0067573E"/>
    <w:pPr>
      <w:spacing w:after="120"/>
    </w:pPr>
    <w:rPr>
      <w:color w:val="595959" w:themeColor="text1" w:themeTint="A6"/>
      <w:sz w:val="24"/>
    </w:rPr>
  </w:style>
  <w:style w:type="paragraph" w:styleId="Date">
    <w:name w:val="Date"/>
    <w:basedOn w:val="Normal"/>
    <w:next w:val="Normal"/>
    <w:link w:val="DateChar"/>
    <w:uiPriority w:val="1"/>
    <w:unhideWhenUsed/>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1845BE"/>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983620" w:themeColor="accent2"/>
      <w:sz w:val="28"/>
      <w:szCs w:val="28"/>
    </w:rPr>
  </w:style>
  <w:style w:type="character" w:customStyle="1" w:styleId="Heading2Char">
    <w:name w:val="Heading 2 Char"/>
    <w:basedOn w:val="DefaultParagraphFont"/>
    <w:link w:val="Heading2"/>
    <w:uiPriority w:val="1"/>
    <w:rsid w:val="0067573E"/>
    <w:rPr>
      <w:rFonts w:asciiTheme="majorHAnsi" w:eastAsiaTheme="majorEastAsia" w:hAnsiTheme="majorHAnsi" w:cstheme="majorBidi"/>
      <w:bCs/>
      <w:color w:val="595959" w:themeColor="text1" w:themeTint="A6"/>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983620"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4B5A60"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252C2F"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ListBullet">
    <w:name w:val="List Bullet"/>
    <w:basedOn w:val="Normal"/>
    <w:uiPriority w:val="1"/>
    <w:qFormat/>
    <w:rsid w:val="009F709B"/>
    <w:pPr>
      <w:numPr>
        <w:numId w:val="2"/>
      </w:numPr>
    </w:pPr>
  </w:style>
  <w:style w:type="paragraph" w:styleId="ListNumber">
    <w:name w:val="List Number"/>
    <w:basedOn w:val="Normal"/>
    <w:uiPriority w:val="1"/>
    <w:qFormat/>
    <w:rsid w:val="009F709B"/>
    <w:pPr>
      <w:numPr>
        <w:numId w:val="4"/>
      </w:numPr>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9"/>
    <w:unhideWhenUsed/>
    <w:qFormat/>
    <w:rsid w:val="009F709B"/>
    <w:pPr>
      <w:numPr>
        <w:ilvl w:val="1"/>
      </w:numPr>
      <w:spacing w:before="40" w:after="120" w:line="240" w:lineRule="auto"/>
    </w:pPr>
    <w:rPr>
      <w:rFonts w:asciiTheme="majorHAnsi" w:eastAsiaTheme="majorEastAsia" w:hAnsiTheme="majorHAnsi" w:cstheme="majorBidi"/>
      <w:iCs/>
      <w:color w:val="983620" w:themeColor="accent2"/>
      <w:sz w:val="44"/>
    </w:rPr>
  </w:style>
  <w:style w:type="character" w:customStyle="1" w:styleId="SubtitleChar">
    <w:name w:val="Subtitle Char"/>
    <w:basedOn w:val="DefaultParagraphFont"/>
    <w:link w:val="Subtitle"/>
    <w:uiPriority w:val="9"/>
    <w:rsid w:val="004A5130"/>
    <w:rPr>
      <w:rFonts w:asciiTheme="majorHAnsi" w:eastAsiaTheme="majorEastAsia" w:hAnsiTheme="majorHAnsi" w:cstheme="majorBidi"/>
      <w:iCs/>
      <w:color w:val="983620"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
    <w:qFormat/>
    <w:rsid w:val="0067573E"/>
    <w:pPr>
      <w:spacing w:before="40" w:after="40" w:line="240" w:lineRule="auto"/>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9"/>
    <w:rsid w:val="0067573E"/>
    <w:rPr>
      <w:rFonts w:asciiTheme="majorHAnsi" w:eastAsiaTheme="majorEastAsia" w:hAnsiTheme="majorHAnsi" w:cstheme="majorBidi"/>
      <w:color w:val="983620" w:themeColor="accent2"/>
      <w:kern w:val="28"/>
      <w:sz w:val="72"/>
      <w:szCs w:val="52"/>
    </w:rPr>
  </w:style>
  <w:style w:type="paragraph" w:styleId="ListBullet2">
    <w:name w:val="List Bullet 2"/>
    <w:basedOn w:val="BlockText"/>
    <w:uiPriority w:val="1"/>
    <w:unhideWhenUsed/>
    <w:qFormat/>
    <w:rsid w:val="00384A08"/>
    <w:pPr>
      <w:numPr>
        <w:numId w:val="5"/>
      </w:numPr>
      <w:spacing w:after="40"/>
    </w:pPr>
  </w:style>
  <w:style w:type="paragraph" w:styleId="ListParagraph">
    <w:name w:val="List Paragraph"/>
    <w:basedOn w:val="Normal"/>
    <w:uiPriority w:val="34"/>
    <w:unhideWhenUsed/>
    <w:qFormat/>
    <w:rsid w:val="000B1595"/>
    <w:pPr>
      <w:ind w:left="720"/>
      <w:contextualSpacing/>
    </w:pPr>
  </w:style>
  <w:style w:type="table" w:styleId="MediumGrid2-Accent6">
    <w:name w:val="Medium Grid 2 Accent 6"/>
    <w:basedOn w:val="TableNormal"/>
    <w:uiPriority w:val="68"/>
    <w:rsid w:val="0017703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AD6AD" w:themeColor="accent6"/>
        <w:left w:val="single" w:sz="8" w:space="0" w:color="BAD6AD" w:themeColor="accent6"/>
        <w:bottom w:val="single" w:sz="8" w:space="0" w:color="BAD6AD" w:themeColor="accent6"/>
        <w:right w:val="single" w:sz="8" w:space="0" w:color="BAD6AD" w:themeColor="accent6"/>
        <w:insideH w:val="single" w:sz="8" w:space="0" w:color="BAD6AD" w:themeColor="accent6"/>
        <w:insideV w:val="single" w:sz="8" w:space="0" w:color="BAD6AD" w:themeColor="accent6"/>
      </w:tblBorders>
      <w:tblCellMar>
        <w:top w:w="0" w:type="dxa"/>
        <w:left w:w="108" w:type="dxa"/>
        <w:bottom w:w="0" w:type="dxa"/>
        <w:right w:w="108" w:type="dxa"/>
      </w:tblCellMar>
    </w:tblPr>
    <w:tcPr>
      <w:shd w:val="clear" w:color="auto" w:fill="EDF4EA" w:themeFill="accent6" w:themeFillTint="3F"/>
    </w:tcPr>
    <w:tblStylePr w:type="firstRow">
      <w:rPr>
        <w:b/>
        <w:bCs/>
        <w:color w:val="000000" w:themeColor="text1"/>
      </w:rPr>
      <w:tblPr/>
      <w:tcPr>
        <w:shd w:val="clear" w:color="auto" w:fill="F8F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6EE" w:themeFill="accent6" w:themeFillTint="33"/>
      </w:tcPr>
    </w:tblStylePr>
    <w:tblStylePr w:type="band1Vert">
      <w:tblPr/>
      <w:tcPr>
        <w:shd w:val="clear" w:color="auto" w:fill="DCEAD6" w:themeFill="accent6" w:themeFillTint="7F"/>
      </w:tcPr>
    </w:tblStylePr>
    <w:tblStylePr w:type="band1Horz">
      <w:tblPr/>
      <w:tcPr>
        <w:tcBorders>
          <w:insideH w:val="single" w:sz="6" w:space="0" w:color="BAD6AD" w:themeColor="accent6"/>
          <w:insideV w:val="single" w:sz="6" w:space="0" w:color="BAD6AD" w:themeColor="accent6"/>
        </w:tcBorders>
        <w:shd w:val="clear" w:color="auto" w:fill="DCEAD6" w:themeFill="accent6"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F24CD0"/>
    <w:rPr>
      <w:color w:val="524A8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qFormat="1"/>
    <w:lsdException w:name="Title" w:semiHidden="0" w:uiPriority="9" w:unhideWhenUsed="0" w:qFormat="1"/>
    <w:lsdException w:name="Default Paragraph Font" w:uiPriority="1"/>
    <w:lsdException w:name="Subtitle" w:semiHidden="0" w:uiPriority="9" w:unhideWhenUsed="0" w:qFormat="1"/>
    <w:lsdException w:name="Date" w:uiPriority="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A5130"/>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983620" w:themeColor="accent2"/>
      <w:sz w:val="28"/>
      <w:szCs w:val="28"/>
    </w:rPr>
  </w:style>
  <w:style w:type="paragraph" w:styleId="Heading2">
    <w:name w:val="heading 2"/>
    <w:basedOn w:val="Normal"/>
    <w:next w:val="Normal"/>
    <w:link w:val="Heading2Char"/>
    <w:uiPriority w:val="1"/>
    <w:qFormat/>
    <w:rsid w:val="0067573E"/>
    <w:pPr>
      <w:keepNext/>
      <w:keepLines/>
      <w:spacing w:before="360" w:after="120"/>
      <w:outlineLvl w:val="1"/>
    </w:pPr>
    <w:rPr>
      <w:rFonts w:asciiTheme="majorHAnsi" w:eastAsiaTheme="majorEastAsia" w:hAnsiTheme="majorHAnsi" w:cstheme="majorBidi"/>
      <w:bCs/>
      <w:color w:val="595959" w:themeColor="text1" w:themeTint="A6"/>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983620"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09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F709B"/>
    <w:rPr>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customStyle="1" w:styleId="CourseDetails">
    <w:name w:val="Course Details"/>
    <w:basedOn w:val="Normal"/>
    <w:uiPriority w:val="1"/>
    <w:qFormat/>
    <w:rsid w:val="0067573E"/>
    <w:pPr>
      <w:spacing w:after="120"/>
    </w:pPr>
    <w:rPr>
      <w:color w:val="595959" w:themeColor="text1" w:themeTint="A6"/>
      <w:sz w:val="24"/>
    </w:rPr>
  </w:style>
  <w:style w:type="paragraph" w:styleId="Date">
    <w:name w:val="Date"/>
    <w:basedOn w:val="Normal"/>
    <w:next w:val="Normal"/>
    <w:link w:val="DateChar"/>
    <w:uiPriority w:val="1"/>
    <w:unhideWhenUsed/>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1845BE"/>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983620" w:themeColor="accent2"/>
      <w:sz w:val="28"/>
      <w:szCs w:val="28"/>
    </w:rPr>
  </w:style>
  <w:style w:type="character" w:customStyle="1" w:styleId="Heading2Char">
    <w:name w:val="Heading 2 Char"/>
    <w:basedOn w:val="DefaultParagraphFont"/>
    <w:link w:val="Heading2"/>
    <w:uiPriority w:val="1"/>
    <w:rsid w:val="0067573E"/>
    <w:rPr>
      <w:rFonts w:asciiTheme="majorHAnsi" w:eastAsiaTheme="majorEastAsia" w:hAnsiTheme="majorHAnsi" w:cstheme="majorBidi"/>
      <w:bCs/>
      <w:color w:val="595959" w:themeColor="text1" w:themeTint="A6"/>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983620"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4B5A60"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252C2F"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ListBullet">
    <w:name w:val="List Bullet"/>
    <w:basedOn w:val="Normal"/>
    <w:uiPriority w:val="1"/>
    <w:qFormat/>
    <w:rsid w:val="009F709B"/>
    <w:pPr>
      <w:numPr>
        <w:numId w:val="2"/>
      </w:numPr>
    </w:pPr>
  </w:style>
  <w:style w:type="paragraph" w:styleId="ListNumber">
    <w:name w:val="List Number"/>
    <w:basedOn w:val="Normal"/>
    <w:uiPriority w:val="1"/>
    <w:qFormat/>
    <w:rsid w:val="009F709B"/>
    <w:pPr>
      <w:numPr>
        <w:numId w:val="4"/>
      </w:numPr>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9"/>
    <w:unhideWhenUsed/>
    <w:qFormat/>
    <w:rsid w:val="009F709B"/>
    <w:pPr>
      <w:numPr>
        <w:ilvl w:val="1"/>
      </w:numPr>
      <w:spacing w:before="40" w:after="120" w:line="240" w:lineRule="auto"/>
    </w:pPr>
    <w:rPr>
      <w:rFonts w:asciiTheme="majorHAnsi" w:eastAsiaTheme="majorEastAsia" w:hAnsiTheme="majorHAnsi" w:cstheme="majorBidi"/>
      <w:iCs/>
      <w:color w:val="983620" w:themeColor="accent2"/>
      <w:sz w:val="44"/>
    </w:rPr>
  </w:style>
  <w:style w:type="character" w:customStyle="1" w:styleId="SubtitleChar">
    <w:name w:val="Subtitle Char"/>
    <w:basedOn w:val="DefaultParagraphFont"/>
    <w:link w:val="Subtitle"/>
    <w:uiPriority w:val="9"/>
    <w:rsid w:val="004A5130"/>
    <w:rPr>
      <w:rFonts w:asciiTheme="majorHAnsi" w:eastAsiaTheme="majorEastAsia" w:hAnsiTheme="majorHAnsi" w:cstheme="majorBidi"/>
      <w:iCs/>
      <w:color w:val="983620"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
    <w:qFormat/>
    <w:rsid w:val="0067573E"/>
    <w:pPr>
      <w:spacing w:before="40" w:after="40" w:line="240" w:lineRule="auto"/>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9"/>
    <w:rsid w:val="0067573E"/>
    <w:rPr>
      <w:rFonts w:asciiTheme="majorHAnsi" w:eastAsiaTheme="majorEastAsia" w:hAnsiTheme="majorHAnsi" w:cstheme="majorBidi"/>
      <w:color w:val="983620" w:themeColor="accent2"/>
      <w:kern w:val="28"/>
      <w:sz w:val="72"/>
      <w:szCs w:val="52"/>
    </w:rPr>
  </w:style>
  <w:style w:type="paragraph" w:styleId="ListBullet2">
    <w:name w:val="List Bullet 2"/>
    <w:basedOn w:val="BlockText"/>
    <w:uiPriority w:val="1"/>
    <w:unhideWhenUsed/>
    <w:qFormat/>
    <w:rsid w:val="00384A08"/>
    <w:pPr>
      <w:numPr>
        <w:numId w:val="5"/>
      </w:numPr>
      <w:spacing w:after="40"/>
    </w:pPr>
  </w:style>
  <w:style w:type="paragraph" w:styleId="ListParagraph">
    <w:name w:val="List Paragraph"/>
    <w:basedOn w:val="Normal"/>
    <w:uiPriority w:val="34"/>
    <w:unhideWhenUsed/>
    <w:qFormat/>
    <w:rsid w:val="000B1595"/>
    <w:pPr>
      <w:ind w:left="720"/>
      <w:contextualSpacing/>
    </w:pPr>
  </w:style>
  <w:style w:type="table" w:styleId="MediumGrid2-Accent6">
    <w:name w:val="Medium Grid 2 Accent 6"/>
    <w:basedOn w:val="TableNormal"/>
    <w:uiPriority w:val="68"/>
    <w:rsid w:val="0017703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AD6AD" w:themeColor="accent6"/>
        <w:left w:val="single" w:sz="8" w:space="0" w:color="BAD6AD" w:themeColor="accent6"/>
        <w:bottom w:val="single" w:sz="8" w:space="0" w:color="BAD6AD" w:themeColor="accent6"/>
        <w:right w:val="single" w:sz="8" w:space="0" w:color="BAD6AD" w:themeColor="accent6"/>
        <w:insideH w:val="single" w:sz="8" w:space="0" w:color="BAD6AD" w:themeColor="accent6"/>
        <w:insideV w:val="single" w:sz="8" w:space="0" w:color="BAD6AD" w:themeColor="accent6"/>
      </w:tblBorders>
      <w:tblCellMar>
        <w:top w:w="0" w:type="dxa"/>
        <w:left w:w="108" w:type="dxa"/>
        <w:bottom w:w="0" w:type="dxa"/>
        <w:right w:w="108" w:type="dxa"/>
      </w:tblCellMar>
    </w:tblPr>
    <w:tcPr>
      <w:shd w:val="clear" w:color="auto" w:fill="EDF4EA" w:themeFill="accent6" w:themeFillTint="3F"/>
    </w:tcPr>
    <w:tblStylePr w:type="firstRow">
      <w:rPr>
        <w:b/>
        <w:bCs/>
        <w:color w:val="000000" w:themeColor="text1"/>
      </w:rPr>
      <w:tblPr/>
      <w:tcPr>
        <w:shd w:val="clear" w:color="auto" w:fill="F8F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6EE" w:themeFill="accent6" w:themeFillTint="33"/>
      </w:tcPr>
    </w:tblStylePr>
    <w:tblStylePr w:type="band1Vert">
      <w:tblPr/>
      <w:tcPr>
        <w:shd w:val="clear" w:color="auto" w:fill="DCEAD6" w:themeFill="accent6" w:themeFillTint="7F"/>
      </w:tcPr>
    </w:tblStylePr>
    <w:tblStylePr w:type="band1Horz">
      <w:tblPr/>
      <w:tcPr>
        <w:tcBorders>
          <w:insideH w:val="single" w:sz="6" w:space="0" w:color="BAD6AD" w:themeColor="accent6"/>
          <w:insideV w:val="single" w:sz="6" w:space="0" w:color="BAD6AD" w:themeColor="accent6"/>
        </w:tcBorders>
        <w:shd w:val="clear" w:color="auto" w:fill="DCEAD6" w:themeFill="accent6"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F24CD0"/>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73293">
      <w:bodyDiv w:val="1"/>
      <w:marLeft w:val="0"/>
      <w:marRight w:val="0"/>
      <w:marTop w:val="0"/>
      <w:marBottom w:val="0"/>
      <w:divBdr>
        <w:top w:val="none" w:sz="0" w:space="0" w:color="auto"/>
        <w:left w:val="none" w:sz="0" w:space="0" w:color="auto"/>
        <w:bottom w:val="none" w:sz="0" w:space="0" w:color="auto"/>
        <w:right w:val="none" w:sz="0" w:space="0" w:color="auto"/>
      </w:divBdr>
      <w:divsChild>
        <w:div w:id="2115708198">
          <w:marLeft w:val="0"/>
          <w:marRight w:val="0"/>
          <w:marTop w:val="0"/>
          <w:marBottom w:val="0"/>
          <w:divBdr>
            <w:top w:val="none" w:sz="0" w:space="0" w:color="auto"/>
            <w:left w:val="none" w:sz="0" w:space="0" w:color="auto"/>
            <w:bottom w:val="none" w:sz="0" w:space="0" w:color="auto"/>
            <w:right w:val="none" w:sz="0" w:space="0" w:color="auto"/>
          </w:divBdr>
          <w:divsChild>
            <w:div w:id="5073995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g:Applications:Microsoft%20Office%202011:Office:Media:Templates:Print%20Layout%20View:Miscellaneous:Lesson%20Plan.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68245803CABC4AB04E9A92ECBC0386"/>
        <w:category>
          <w:name w:val="General"/>
          <w:gallery w:val="placeholder"/>
        </w:category>
        <w:types>
          <w:type w:val="bbPlcHdr"/>
        </w:types>
        <w:behaviors>
          <w:behavior w:val="content"/>
        </w:behaviors>
        <w:guid w:val="{3935C2E9-DB92-464B-85EA-C9DF460262E1}"/>
      </w:docPartPr>
      <w:docPartBody>
        <w:p w:rsidR="00544FF8" w:rsidRDefault="00544FF8">
          <w:pPr>
            <w:pStyle w:val="4668245803CABC4AB04E9A92ECBC0386"/>
          </w:pPr>
          <w:r>
            <w:t>Lesson Title</w:t>
          </w:r>
        </w:p>
      </w:docPartBody>
    </w:docPart>
    <w:docPart>
      <w:docPartPr>
        <w:name w:val="790B82C31CCC7C4FA62F57F656DD86F1"/>
        <w:category>
          <w:name w:val="General"/>
          <w:gallery w:val="placeholder"/>
        </w:category>
        <w:types>
          <w:type w:val="bbPlcHdr"/>
        </w:types>
        <w:behaviors>
          <w:behavior w:val="content"/>
        </w:behaviors>
        <w:guid w:val="{7BA3CC51-2DE8-A546-A290-4DD5F76D8B7F}"/>
      </w:docPartPr>
      <w:docPartBody>
        <w:p w:rsidR="00544FF8" w:rsidRDefault="00544FF8">
          <w:pPr>
            <w:pStyle w:val="790B82C31CCC7C4FA62F57F656DD86F1"/>
          </w:pPr>
          <w:r w:rsidRPr="00D63F2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4442FD1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FF8"/>
    <w:rsid w:val="000E5A99"/>
    <w:rsid w:val="000E776E"/>
    <w:rsid w:val="002E28D7"/>
    <w:rsid w:val="004B3C5E"/>
    <w:rsid w:val="00544FF8"/>
    <w:rsid w:val="00693BA7"/>
    <w:rsid w:val="00EB7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spacing w:before="360" w:after="120" w:line="276" w:lineRule="auto"/>
      <w:outlineLvl w:val="1"/>
    </w:pPr>
    <w:rPr>
      <w:rFonts w:asciiTheme="majorHAnsi" w:eastAsiaTheme="majorEastAsia" w:hAnsiTheme="majorHAnsi" w:cstheme="majorBidi"/>
      <w:bCs/>
      <w:color w:val="595959" w:themeColor="text1" w:themeTint="A6"/>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68245803CABC4AB04E9A92ECBC0386">
    <w:name w:val="4668245803CABC4AB04E9A92ECBC0386"/>
  </w:style>
  <w:style w:type="paragraph" w:customStyle="1" w:styleId="7EBFA1CB0028AD4AAC26BD0826C54521">
    <w:name w:val="7EBFA1CB0028AD4AAC26BD0826C54521"/>
  </w:style>
  <w:style w:type="paragraph" w:styleId="ListBullet">
    <w:name w:val="List Bullet"/>
    <w:basedOn w:val="Normal"/>
    <w:uiPriority w:val="1"/>
    <w:qFormat/>
    <w:pPr>
      <w:numPr>
        <w:numId w:val="1"/>
      </w:numPr>
      <w:spacing w:after="200" w:line="276" w:lineRule="auto"/>
    </w:pPr>
    <w:rPr>
      <w:color w:val="404040" w:themeColor="text1" w:themeTint="BF"/>
      <w:sz w:val="20"/>
      <w:lang w:eastAsia="en-US"/>
    </w:rPr>
  </w:style>
  <w:style w:type="paragraph" w:customStyle="1" w:styleId="D39BE3B3A531DE48A4092FBDCF8D3C7C">
    <w:name w:val="D39BE3B3A531DE48A4092FBDCF8D3C7C"/>
  </w:style>
  <w:style w:type="paragraph" w:styleId="ListNumber">
    <w:name w:val="List Number"/>
    <w:basedOn w:val="Normal"/>
    <w:uiPriority w:val="1"/>
    <w:qFormat/>
    <w:pPr>
      <w:numPr>
        <w:numId w:val="2"/>
      </w:numPr>
      <w:spacing w:after="200" w:line="276" w:lineRule="auto"/>
    </w:pPr>
    <w:rPr>
      <w:color w:val="404040" w:themeColor="text1" w:themeTint="BF"/>
      <w:sz w:val="20"/>
      <w:lang w:eastAsia="en-US"/>
    </w:rPr>
  </w:style>
  <w:style w:type="paragraph" w:customStyle="1" w:styleId="94BF16F379049D4AA87C9CF4955676C7">
    <w:name w:val="94BF16F379049D4AA87C9CF4955676C7"/>
  </w:style>
  <w:style w:type="paragraph" w:customStyle="1" w:styleId="B34C3FCA192B534493B10D59293419E3">
    <w:name w:val="B34C3FCA192B534493B10D59293419E3"/>
  </w:style>
  <w:style w:type="paragraph" w:customStyle="1" w:styleId="17A840ED8E1C0B438305BD7CCB736FF8">
    <w:name w:val="17A840ED8E1C0B438305BD7CCB736FF8"/>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75D4E2F153D0B84DA12855AE84103C8B">
    <w:name w:val="75D4E2F153D0B84DA12855AE84103C8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595959" w:themeColor="text1" w:themeTint="A6"/>
      <w:sz w:val="28"/>
      <w:szCs w:val="26"/>
      <w:lang w:eastAsia="en-US"/>
    </w:rPr>
  </w:style>
  <w:style w:type="paragraph" w:customStyle="1" w:styleId="3060A798AB3CAF409D2F3D17FA6EE740">
    <w:name w:val="3060A798AB3CAF409D2F3D17FA6EE740"/>
  </w:style>
  <w:style w:type="character" w:styleId="PlaceholderText">
    <w:name w:val="Placeholder Text"/>
    <w:basedOn w:val="DefaultParagraphFont"/>
    <w:uiPriority w:val="99"/>
    <w:semiHidden/>
    <w:rPr>
      <w:color w:val="808080"/>
    </w:rPr>
  </w:style>
  <w:style w:type="paragraph" w:customStyle="1" w:styleId="790B82C31CCC7C4FA62F57F656DD86F1">
    <w:name w:val="790B82C31CCC7C4FA62F57F656DD86F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spacing w:before="360" w:after="120" w:line="276" w:lineRule="auto"/>
      <w:outlineLvl w:val="1"/>
    </w:pPr>
    <w:rPr>
      <w:rFonts w:asciiTheme="majorHAnsi" w:eastAsiaTheme="majorEastAsia" w:hAnsiTheme="majorHAnsi" w:cstheme="majorBidi"/>
      <w:bCs/>
      <w:color w:val="595959" w:themeColor="text1" w:themeTint="A6"/>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68245803CABC4AB04E9A92ECBC0386">
    <w:name w:val="4668245803CABC4AB04E9A92ECBC0386"/>
  </w:style>
  <w:style w:type="paragraph" w:customStyle="1" w:styleId="7EBFA1CB0028AD4AAC26BD0826C54521">
    <w:name w:val="7EBFA1CB0028AD4AAC26BD0826C54521"/>
  </w:style>
  <w:style w:type="paragraph" w:styleId="ListBullet">
    <w:name w:val="List Bullet"/>
    <w:basedOn w:val="Normal"/>
    <w:uiPriority w:val="1"/>
    <w:qFormat/>
    <w:pPr>
      <w:numPr>
        <w:numId w:val="1"/>
      </w:numPr>
      <w:spacing w:after="200" w:line="276" w:lineRule="auto"/>
    </w:pPr>
    <w:rPr>
      <w:color w:val="404040" w:themeColor="text1" w:themeTint="BF"/>
      <w:sz w:val="20"/>
      <w:lang w:eastAsia="en-US"/>
    </w:rPr>
  </w:style>
  <w:style w:type="paragraph" w:customStyle="1" w:styleId="D39BE3B3A531DE48A4092FBDCF8D3C7C">
    <w:name w:val="D39BE3B3A531DE48A4092FBDCF8D3C7C"/>
  </w:style>
  <w:style w:type="paragraph" w:styleId="ListNumber">
    <w:name w:val="List Number"/>
    <w:basedOn w:val="Normal"/>
    <w:uiPriority w:val="1"/>
    <w:qFormat/>
    <w:pPr>
      <w:numPr>
        <w:numId w:val="2"/>
      </w:numPr>
      <w:spacing w:after="200" w:line="276" w:lineRule="auto"/>
    </w:pPr>
    <w:rPr>
      <w:color w:val="404040" w:themeColor="text1" w:themeTint="BF"/>
      <w:sz w:val="20"/>
      <w:lang w:eastAsia="en-US"/>
    </w:rPr>
  </w:style>
  <w:style w:type="paragraph" w:customStyle="1" w:styleId="94BF16F379049D4AA87C9CF4955676C7">
    <w:name w:val="94BF16F379049D4AA87C9CF4955676C7"/>
  </w:style>
  <w:style w:type="paragraph" w:customStyle="1" w:styleId="B34C3FCA192B534493B10D59293419E3">
    <w:name w:val="B34C3FCA192B534493B10D59293419E3"/>
  </w:style>
  <w:style w:type="paragraph" w:customStyle="1" w:styleId="17A840ED8E1C0B438305BD7CCB736FF8">
    <w:name w:val="17A840ED8E1C0B438305BD7CCB736FF8"/>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75D4E2F153D0B84DA12855AE84103C8B">
    <w:name w:val="75D4E2F153D0B84DA12855AE84103C8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595959" w:themeColor="text1" w:themeTint="A6"/>
      <w:sz w:val="28"/>
      <w:szCs w:val="26"/>
      <w:lang w:eastAsia="en-US"/>
    </w:rPr>
  </w:style>
  <w:style w:type="paragraph" w:customStyle="1" w:styleId="3060A798AB3CAF409D2F3D17FA6EE740">
    <w:name w:val="3060A798AB3CAF409D2F3D17FA6EE740"/>
  </w:style>
  <w:style w:type="character" w:styleId="PlaceholderText">
    <w:name w:val="Placeholder Text"/>
    <w:basedOn w:val="DefaultParagraphFont"/>
    <w:uiPriority w:val="99"/>
    <w:semiHidden/>
    <w:rPr>
      <w:color w:val="808080"/>
    </w:rPr>
  </w:style>
  <w:style w:type="paragraph" w:customStyle="1" w:styleId="790B82C31CCC7C4FA62F57F656DD86F1">
    <w:name w:val="790B82C31CCC7C4FA62F57F656DD86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Syllabus">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Lesson Plan.dotx</Template>
  <TotalTime>42</TotalTime>
  <Pages>1</Pages>
  <Words>315</Words>
  <Characters>1800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BLAST Searches </dc:title>
  <dc:subject/>
  <dc:creator>University Of Iowa</dc:creator>
  <cp:keywords/>
  <dc:description/>
  <cp:lastModifiedBy>University Of Iowa</cp:lastModifiedBy>
  <cp:revision>6</cp:revision>
  <cp:lastPrinted>2012-06-04T22:28:00Z</cp:lastPrinted>
  <dcterms:created xsi:type="dcterms:W3CDTF">2012-06-04T22:30:00Z</dcterms:created>
  <dcterms:modified xsi:type="dcterms:W3CDTF">2012-06-07T16:11:00Z</dcterms:modified>
  <cp:category/>
</cp:coreProperties>
</file>