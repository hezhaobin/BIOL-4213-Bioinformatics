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Look w:val="04A0" w:firstRow="1" w:lastRow="0" w:firstColumn="1" w:lastColumn="0" w:noHBand="0" w:noVBand="1"/>
      </w:tblPr>
      <w:tblGrid>
        <w:gridCol w:w="7234"/>
        <w:gridCol w:w="236"/>
        <w:gridCol w:w="3834"/>
      </w:tblGrid>
      <w:tr w:rsidR="0026113B" w14:paraId="30E77395" w14:textId="77777777" w:rsidTr="00F277E6">
        <w:tc>
          <w:tcPr>
            <w:tcW w:w="3200" w:type="pct"/>
            <w:shd w:val="clear" w:color="auto" w:fill="983620" w:themeFill="accent2"/>
          </w:tcPr>
          <w:p w14:paraId="7E83F478" w14:textId="77777777" w:rsidR="0026113B" w:rsidRDefault="0026113B" w:rsidP="00F277E6">
            <w:pPr>
              <w:pStyle w:val="NoSpacing"/>
            </w:pPr>
          </w:p>
        </w:tc>
        <w:tc>
          <w:tcPr>
            <w:tcW w:w="104" w:type="pct"/>
          </w:tcPr>
          <w:p w14:paraId="27469BD4" w14:textId="77777777" w:rsidR="0026113B" w:rsidRDefault="0026113B" w:rsidP="00F277E6">
            <w:pPr>
              <w:pStyle w:val="NoSpacing"/>
            </w:pPr>
          </w:p>
        </w:tc>
        <w:tc>
          <w:tcPr>
            <w:tcW w:w="1696" w:type="pct"/>
            <w:shd w:val="clear" w:color="auto" w:fill="7F7F7F" w:themeFill="text1" w:themeFillTint="80"/>
          </w:tcPr>
          <w:p w14:paraId="5AD4CDC9" w14:textId="77777777" w:rsidR="0026113B" w:rsidRDefault="0026113B" w:rsidP="00F277E6">
            <w:pPr>
              <w:pStyle w:val="NoSpacing"/>
            </w:pPr>
          </w:p>
        </w:tc>
      </w:tr>
      <w:tr w:rsidR="0026113B" w14:paraId="05192A49" w14:textId="77777777" w:rsidTr="00E20E90">
        <w:trPr>
          <w:trHeight w:val="2520"/>
        </w:trPr>
        <w:tc>
          <w:tcPr>
            <w:tcW w:w="3200" w:type="pct"/>
            <w:vAlign w:val="bottom"/>
          </w:tcPr>
          <w:p w14:paraId="3A49F39F" w14:textId="7B5272E3" w:rsidR="0026113B" w:rsidRDefault="000D305B" w:rsidP="005762B6">
            <w:pPr>
              <w:pStyle w:val="Title"/>
              <w:jc w:val="both"/>
            </w:pPr>
            <w:sdt>
              <w:sdtPr>
                <w:alias w:val="Title"/>
                <w:tag w:val=""/>
                <w:id w:val="-841541200"/>
                <w:placeholder>
                  <w:docPart w:val="4668245803CABC4AB04E9A92ECBC038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762B6">
                  <w:br/>
                  <w:t xml:space="preserve">Motifs, </w:t>
                </w:r>
                <w:r w:rsidR="005762B6">
                  <w:br/>
                  <w:t>Patterns &amp; HMMs</w:t>
                </w:r>
              </w:sdtContent>
            </w:sdt>
          </w:p>
        </w:tc>
        <w:tc>
          <w:tcPr>
            <w:tcW w:w="104" w:type="pct"/>
            <w:vAlign w:val="bottom"/>
          </w:tcPr>
          <w:p w14:paraId="4213E218" w14:textId="77777777" w:rsidR="0026113B" w:rsidRDefault="0026113B" w:rsidP="00F277E6"/>
        </w:tc>
        <w:tc>
          <w:tcPr>
            <w:tcW w:w="1696" w:type="pct"/>
            <w:vAlign w:val="bottom"/>
          </w:tcPr>
          <w:p w14:paraId="0FD58990" w14:textId="10F9906C" w:rsidR="0026113B" w:rsidRDefault="004C6C10" w:rsidP="0067573E">
            <w:pPr>
              <w:pStyle w:val="CourseDetails"/>
            </w:pPr>
            <w:r>
              <w:t xml:space="preserve">Week </w:t>
            </w:r>
            <w:r w:rsidR="00083422">
              <w:t>5</w:t>
            </w:r>
            <w:r>
              <w:t xml:space="preserve"> - </w:t>
            </w:r>
            <w:r w:rsidR="005762B6">
              <w:t>Thursday</w:t>
            </w:r>
          </w:p>
          <w:p w14:paraId="0E0B20CC" w14:textId="20D75589" w:rsidR="00384A08" w:rsidRDefault="0007616D" w:rsidP="004C6C10">
            <w:pPr>
              <w:pStyle w:val="CourseDetails"/>
              <w:rPr>
                <w:b/>
                <w:color w:val="983620" w:themeColor="accent2"/>
              </w:rPr>
            </w:pPr>
            <w:r>
              <w:rPr>
                <w:b/>
                <w:color w:val="983620" w:themeColor="accent2"/>
              </w:rPr>
              <w:t>Activity A (</w:t>
            </w:r>
            <w:r w:rsidR="005762B6">
              <w:rPr>
                <w:b/>
                <w:color w:val="983620" w:themeColor="accent2"/>
              </w:rPr>
              <w:t xml:space="preserve"> de novo</w:t>
            </w:r>
            <w:r>
              <w:rPr>
                <w:b/>
                <w:color w:val="983620" w:themeColor="accent2"/>
              </w:rPr>
              <w:t>)</w:t>
            </w:r>
          </w:p>
          <w:p w14:paraId="5BF5F086" w14:textId="44ED5B6C" w:rsidR="008D1FB9" w:rsidRPr="0017703E" w:rsidRDefault="008D1FB9" w:rsidP="005762B6">
            <w:pPr>
              <w:pStyle w:val="CourseDetails"/>
              <w:rPr>
                <w:b/>
                <w:color w:val="983620" w:themeColor="accent2"/>
              </w:rPr>
            </w:pPr>
            <w:r>
              <w:rPr>
                <w:b/>
                <w:color w:val="983620" w:themeColor="accent2"/>
              </w:rPr>
              <w:t xml:space="preserve">Activity B </w:t>
            </w:r>
            <w:r w:rsidR="0007616D">
              <w:rPr>
                <w:b/>
                <w:color w:val="983620" w:themeColor="accent2"/>
              </w:rPr>
              <w:t xml:space="preserve"> (</w:t>
            </w:r>
            <w:r w:rsidR="005762B6">
              <w:rPr>
                <w:b/>
                <w:color w:val="983620" w:themeColor="accent2"/>
              </w:rPr>
              <w:t xml:space="preserve"> </w:t>
            </w:r>
            <w:r w:rsidR="0007616D">
              <w:rPr>
                <w:b/>
                <w:color w:val="983620" w:themeColor="accent2"/>
              </w:rPr>
              <w:t>)</w:t>
            </w:r>
          </w:p>
        </w:tc>
      </w:tr>
      <w:tr w:rsidR="0026113B" w14:paraId="00E1D137" w14:textId="77777777" w:rsidTr="00F277E6">
        <w:tc>
          <w:tcPr>
            <w:tcW w:w="3200" w:type="pct"/>
            <w:shd w:val="clear" w:color="auto" w:fill="983620" w:themeFill="accent2"/>
          </w:tcPr>
          <w:p w14:paraId="3177F1AF" w14:textId="77777777" w:rsidR="0026113B" w:rsidRDefault="0026113B" w:rsidP="00F277E6">
            <w:pPr>
              <w:pStyle w:val="NoSpacing"/>
            </w:pPr>
          </w:p>
        </w:tc>
        <w:tc>
          <w:tcPr>
            <w:tcW w:w="104" w:type="pct"/>
          </w:tcPr>
          <w:p w14:paraId="617FA522" w14:textId="77777777" w:rsidR="0026113B" w:rsidRDefault="0026113B" w:rsidP="00F277E6">
            <w:pPr>
              <w:pStyle w:val="NoSpacing"/>
            </w:pPr>
          </w:p>
        </w:tc>
        <w:tc>
          <w:tcPr>
            <w:tcW w:w="1696" w:type="pct"/>
            <w:shd w:val="clear" w:color="auto" w:fill="7F7F7F" w:themeFill="text1" w:themeFillTint="80"/>
          </w:tcPr>
          <w:p w14:paraId="78EEEC07" w14:textId="77777777" w:rsidR="0026113B" w:rsidRDefault="0026113B" w:rsidP="00F277E6">
            <w:pPr>
              <w:pStyle w:val="NoSpacing"/>
            </w:pPr>
          </w:p>
        </w:tc>
      </w:tr>
    </w:tbl>
    <w:p w14:paraId="7223EA71" w14:textId="77777777" w:rsidR="0026113B" w:rsidRDefault="0026113B" w:rsidP="0026113B">
      <w:pPr>
        <w:pStyle w:val="NoSpacing"/>
      </w:pPr>
      <w:bookmarkStart w:id="0" w:name="_Toc261004492"/>
    </w:p>
    <w:tbl>
      <w:tblPr>
        <w:tblStyle w:val="MediumGrid2-Accent6"/>
        <w:tblW w:w="4635" w:type="pct"/>
        <w:jc w:val="right"/>
        <w:tblLook w:val="04A0" w:firstRow="1" w:lastRow="0" w:firstColumn="1" w:lastColumn="0" w:noHBand="0" w:noVBand="1"/>
      </w:tblPr>
      <w:tblGrid>
        <w:gridCol w:w="6675"/>
        <w:gridCol w:w="3804"/>
      </w:tblGrid>
      <w:tr w:rsidR="00D34A2D" w14:paraId="11D67A77" w14:textId="77777777" w:rsidTr="000D305B">
        <w:trPr>
          <w:cnfStyle w:val="100000000000" w:firstRow="1" w:lastRow="0" w:firstColumn="0" w:lastColumn="0" w:oddVBand="0" w:evenVBand="0" w:oddHBand="0" w:evenHBand="0" w:firstRowFirstColumn="0" w:firstRowLastColumn="0" w:lastRowFirstColumn="0" w:lastRowLastColumn="0"/>
          <w:trHeight w:val="9385"/>
          <w:jc w:val="right"/>
        </w:trPr>
        <w:tc>
          <w:tcPr>
            <w:cnfStyle w:val="001000000100" w:firstRow="0" w:lastRow="0" w:firstColumn="1" w:lastColumn="0" w:oddVBand="0" w:evenVBand="0" w:oddHBand="0" w:evenHBand="0" w:firstRowFirstColumn="1" w:firstRowLastColumn="0" w:lastRowFirstColumn="0" w:lastRowLastColumn="0"/>
            <w:tcW w:w="3189" w:type="pct"/>
          </w:tcPr>
          <w:p w14:paraId="39EC555A" w14:textId="2DC26737" w:rsidR="00DA4525" w:rsidRDefault="00DA4525" w:rsidP="00CA3486">
            <w:pPr>
              <w:pStyle w:val="Heading1"/>
              <w:spacing w:before="240"/>
              <w:outlineLvl w:val="0"/>
            </w:pPr>
            <w:bookmarkStart w:id="1" w:name="_Toc261004494"/>
            <w:r>
              <w:t>Overview</w:t>
            </w:r>
          </w:p>
          <w:p w14:paraId="497A7E1D" w14:textId="303949F7" w:rsidR="00DA4525" w:rsidRPr="00F658CF" w:rsidRDefault="005762B6" w:rsidP="00F658CF">
            <w:r>
              <w:t xml:space="preserve"> Identification and utility of short conserved sequences as indicators of functional properties using   alignment-dependent and alignment-independent methods.</w:t>
            </w:r>
          </w:p>
          <w:p w14:paraId="7E87C869" w14:textId="77777777" w:rsidR="00DA4525" w:rsidRDefault="00DA4525" w:rsidP="00F658CF">
            <w:pPr>
              <w:pStyle w:val="Heading1"/>
              <w:spacing w:before="240"/>
              <w:outlineLvl w:val="0"/>
            </w:pPr>
            <w:r>
              <w:t>Learning Objectives</w:t>
            </w:r>
          </w:p>
          <w:p w14:paraId="16084525" w14:textId="0B977603" w:rsidR="00563547" w:rsidRDefault="005762B6" w:rsidP="00320C27">
            <w:pPr>
              <w:pStyle w:val="ListParagraph"/>
              <w:numPr>
                <w:ilvl w:val="0"/>
                <w:numId w:val="10"/>
              </w:numPr>
            </w:pPr>
            <w:r>
              <w:t>Discovery and graphical representation of sequence patterns</w:t>
            </w:r>
          </w:p>
          <w:p w14:paraId="1C90C5BA" w14:textId="77777777" w:rsidR="005762B6" w:rsidRDefault="005762B6" w:rsidP="00320C27">
            <w:pPr>
              <w:pStyle w:val="ListParagraph"/>
              <w:numPr>
                <w:ilvl w:val="0"/>
                <w:numId w:val="10"/>
              </w:numPr>
            </w:pPr>
            <w:r>
              <w:t>Producing HMMs</w:t>
            </w:r>
          </w:p>
          <w:p w14:paraId="4D937A29" w14:textId="2BEA679E" w:rsidR="005762B6" w:rsidRPr="00320C27" w:rsidRDefault="005762B6" w:rsidP="00320C27">
            <w:pPr>
              <w:pStyle w:val="ListParagraph"/>
              <w:numPr>
                <w:ilvl w:val="0"/>
                <w:numId w:val="10"/>
              </w:numPr>
            </w:pPr>
            <w:r>
              <w:t>profile:profile and profile:sequence alignments</w:t>
            </w:r>
          </w:p>
          <w:p w14:paraId="40ED1566" w14:textId="303ABF0C" w:rsidR="00DA4525" w:rsidRDefault="00DA4525" w:rsidP="00F658CF">
            <w:pPr>
              <w:pStyle w:val="Heading1"/>
              <w:spacing w:before="240"/>
              <w:outlineLvl w:val="0"/>
            </w:pPr>
            <w:r>
              <w:t>Activity &amp; Description (</w:t>
            </w:r>
            <w:r w:rsidR="00D81900">
              <w:t>A</w:t>
            </w:r>
            <w:r>
              <w:t>)</w:t>
            </w:r>
          </w:p>
          <w:p w14:paraId="3517080D" w14:textId="4293D7EE" w:rsidR="000D305B" w:rsidRDefault="000D305B" w:rsidP="000D305B">
            <w:r>
              <w:t xml:space="preserve">Invent a novel method for graphically representing a set of aligned sequences.   </w:t>
            </w:r>
          </w:p>
          <w:p w14:paraId="47721959" w14:textId="4F9CB35D" w:rsidR="00FB02DC" w:rsidRDefault="000D305B" w:rsidP="000D305B">
            <w:pPr>
              <w:pStyle w:val="Heading1"/>
              <w:spacing w:before="240"/>
              <w:outlineLvl w:val="0"/>
            </w:pPr>
            <w:r w:rsidRPr="000D305B">
              <w:rPr>
                <w:bCs/>
                <w:color w:val="404040" w:themeColor="text1" w:themeTint="BF"/>
                <w:sz w:val="20"/>
                <w:szCs w:val="24"/>
              </w:rPr>
              <w:t>Student groups will generate a new or use a multiple sequence alignment they generated earlier for the purpose of creating a representation of a section of the alignment that preserves as much information as possible.</w:t>
            </w:r>
            <w:r>
              <w:t xml:space="preserve">    </w:t>
            </w:r>
            <w:r w:rsidR="00DA4525">
              <w:t>Activity &amp; Description (</w:t>
            </w:r>
            <w:r w:rsidR="00D81900">
              <w:t>B</w:t>
            </w:r>
            <w:r w:rsidR="00DA4525">
              <w:t>)</w:t>
            </w:r>
          </w:p>
          <w:p w14:paraId="0F406A71" w14:textId="77777777" w:rsidR="000D305B" w:rsidRDefault="000D305B" w:rsidP="005762B6">
            <w:r w:rsidRPr="000D305B">
              <w:t>Parameterizing an HMM and scoring a sequence against a profile HMM.</w:t>
            </w:r>
          </w:p>
          <w:p w14:paraId="77BDAC9C" w14:textId="77777777" w:rsidR="000D305B" w:rsidRDefault="000D305B" w:rsidP="005762B6"/>
          <w:p w14:paraId="53F015EF" w14:textId="35401DA2" w:rsidR="00EF2DDD" w:rsidRPr="00D15548" w:rsidRDefault="000D305B" w:rsidP="005762B6">
            <w:r w:rsidRPr="000D305B">
              <w:t>Using the same multiple alignment as in A, student groups will discuss and create and HMM model that accounts for all the data.  Students will be given a couple of variations on a query sequence (different length, pattern repeats etc) and be asked to modify the model so that it will be useful in these situations as well.  Students will calculate the probability that these and other provided sequences are members of the sequence family modeled by the HMM.</w:t>
            </w:r>
          </w:p>
          <w:p w14:paraId="37376B69" w14:textId="77777777" w:rsidR="00DA4525" w:rsidRDefault="00DA4525" w:rsidP="00CA3486">
            <w:pPr>
              <w:pStyle w:val="Heading1"/>
              <w:spacing w:before="240"/>
              <w:outlineLvl w:val="0"/>
            </w:pPr>
            <w:r>
              <w:t>Feedback &amp; Discussion</w:t>
            </w:r>
            <w:bookmarkEnd w:id="1"/>
          </w:p>
          <w:p w14:paraId="70E929AF" w14:textId="77777777" w:rsidR="000D305B" w:rsidRPr="000D305B" w:rsidRDefault="000D305B" w:rsidP="000D305B">
            <w:r w:rsidRPr="000D305B">
              <w:t xml:space="preserve">A-Have student groups present their MSA strategies and an example of output.  Discuss consensus, regular expression, logo and HMM representations of multiple sequence alignments.  </w:t>
            </w:r>
          </w:p>
          <w:p w14:paraId="2E95E25D" w14:textId="7C614F6E" w:rsidR="000D305B" w:rsidRPr="000D305B" w:rsidRDefault="000D305B" w:rsidP="000D305B">
            <w:r w:rsidRPr="000D305B">
              <w:t>B-Student groups will present the HMM model and show how it can deal with outlying sequences.   Volunteers will demonstrate how to calculate the probability that a query sequence belongs</w:t>
            </w:r>
            <w:r>
              <w:t xml:space="preserve"> </w:t>
            </w:r>
            <w:r w:rsidRPr="000D305B">
              <w:t>to the HMM.</w:t>
            </w:r>
          </w:p>
        </w:tc>
        <w:tc>
          <w:tcPr>
            <w:tcW w:w="1811" w:type="pct"/>
          </w:tcPr>
          <w:tbl>
            <w:tblPr>
              <w:tblStyle w:val="MediumGrid2-Accent6"/>
              <w:tblW w:w="3588" w:type="dxa"/>
              <w:jc w:val="right"/>
              <w:tblLook w:val="04A0" w:firstRow="1" w:lastRow="0" w:firstColumn="1" w:lastColumn="0" w:noHBand="0" w:noVBand="1"/>
            </w:tblPr>
            <w:tblGrid>
              <w:gridCol w:w="3588"/>
            </w:tblGrid>
            <w:tr w:rsidR="00D34A2D" w:rsidRPr="008D1FB9" w14:paraId="1B0CAFD0" w14:textId="77777777" w:rsidTr="00D34A2D">
              <w:trPr>
                <w:cnfStyle w:val="100000000000" w:firstRow="1" w:lastRow="0" w:firstColumn="0" w:lastColumn="0" w:oddVBand="0" w:evenVBand="0" w:oddHBand="0" w:evenHBand="0" w:firstRowFirstColumn="0" w:firstRowLastColumn="0" w:lastRowFirstColumn="0" w:lastRowLastColumn="0"/>
                <w:trHeight w:val="8042"/>
                <w:jc w:val="right"/>
              </w:trPr>
              <w:tc>
                <w:tcPr>
                  <w:cnfStyle w:val="001000000100" w:firstRow="0" w:lastRow="0" w:firstColumn="1" w:lastColumn="0" w:oddVBand="0" w:evenVBand="0" w:oddHBand="0" w:evenHBand="0" w:firstRowFirstColumn="1" w:firstRowLastColumn="0" w:lastRowFirstColumn="0" w:lastRowLastColumn="0"/>
                  <w:tcW w:w="0" w:type="auto"/>
                </w:tcPr>
                <w:p w14:paraId="7F03961D" w14:textId="024E1D2B" w:rsidR="00D81900" w:rsidRDefault="00D81900" w:rsidP="00D81900">
                  <w:pPr>
                    <w:pStyle w:val="Heading2"/>
                    <w:spacing w:before="0"/>
                    <w:outlineLvl w:val="1"/>
                  </w:pPr>
                  <w:r>
                    <w:t>Logistics</w:t>
                  </w:r>
                </w:p>
                <w:tbl>
                  <w:tblPr>
                    <w:tblStyle w:val="MediumGrid2-Accent6"/>
                    <w:tblW w:w="3360" w:type="dxa"/>
                    <w:tblInd w:w="2" w:type="dxa"/>
                    <w:tblLook w:val="04A0" w:firstRow="1" w:lastRow="0" w:firstColumn="1" w:lastColumn="0" w:noHBand="0" w:noVBand="1"/>
                  </w:tblPr>
                  <w:tblGrid>
                    <w:gridCol w:w="1948"/>
                    <w:gridCol w:w="681"/>
                    <w:gridCol w:w="731"/>
                  </w:tblGrid>
                  <w:tr w:rsidR="00D34A2D" w14:paraId="0B7F3CB7" w14:textId="77777777" w:rsidTr="00D34A2D">
                    <w:trPr>
                      <w:cnfStyle w:val="100000000000" w:firstRow="1" w:lastRow="0" w:firstColumn="0" w:lastColumn="0" w:oddVBand="0" w:evenVBand="0" w:oddHBand="0" w:evenHBand="0" w:firstRowFirstColumn="0" w:firstRowLastColumn="0" w:lastRowFirstColumn="0" w:lastRowLastColumn="0"/>
                      <w:trHeight w:val="303"/>
                    </w:trPr>
                    <w:tc>
                      <w:tcPr>
                        <w:cnfStyle w:val="001000000100" w:firstRow="0" w:lastRow="0" w:firstColumn="1" w:lastColumn="0" w:oddVBand="0" w:evenVBand="0" w:oddHBand="0" w:evenHBand="0" w:firstRowFirstColumn="1" w:firstRowLastColumn="0" w:lastRowFirstColumn="0" w:lastRowLastColumn="0"/>
                        <w:tcW w:w="1948" w:type="dxa"/>
                      </w:tcPr>
                      <w:p w14:paraId="47A2CA00" w14:textId="77777777" w:rsidR="00D81900" w:rsidRDefault="00D81900" w:rsidP="00D81900"/>
                    </w:tc>
                    <w:tc>
                      <w:tcPr>
                        <w:tcW w:w="627" w:type="dxa"/>
                      </w:tcPr>
                      <w:p w14:paraId="4B2C3864" w14:textId="77777777" w:rsidR="00D81900" w:rsidRDefault="00D81900" w:rsidP="00D81900">
                        <w:pPr>
                          <w:jc w:val="center"/>
                          <w:cnfStyle w:val="100000000000" w:firstRow="1" w:lastRow="0" w:firstColumn="0" w:lastColumn="0" w:oddVBand="0" w:evenVBand="0" w:oddHBand="0" w:evenHBand="0" w:firstRowFirstColumn="0" w:firstRowLastColumn="0" w:lastRowFirstColumn="0" w:lastRowLastColumn="0"/>
                        </w:pPr>
                        <w:r>
                          <w:rPr>
                            <w:bCs w:val="0"/>
                          </w:rPr>
                          <w:t xml:space="preserve"> A</w:t>
                        </w:r>
                      </w:p>
                    </w:tc>
                    <w:tc>
                      <w:tcPr>
                        <w:tcW w:w="785" w:type="dxa"/>
                      </w:tcPr>
                      <w:p w14:paraId="7A7C3EB9" w14:textId="77777777" w:rsidR="00D81900" w:rsidRDefault="00D81900" w:rsidP="00D81900">
                        <w:pPr>
                          <w:jc w:val="center"/>
                          <w:cnfStyle w:val="100000000000" w:firstRow="1" w:lastRow="0" w:firstColumn="0" w:lastColumn="0" w:oddVBand="0" w:evenVBand="0" w:oddHBand="0" w:evenHBand="0" w:firstRowFirstColumn="0" w:firstRowLastColumn="0" w:lastRowFirstColumn="0" w:lastRowLastColumn="0"/>
                        </w:pPr>
                        <w:r>
                          <w:t xml:space="preserve">B </w:t>
                        </w:r>
                      </w:p>
                    </w:tc>
                  </w:tr>
                  <w:tr w:rsidR="00D34A2D" w14:paraId="44085957" w14:textId="77777777" w:rsidTr="00D34A2D">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948" w:type="dxa"/>
                      </w:tcPr>
                      <w:p w14:paraId="2B48F58C" w14:textId="77777777" w:rsidR="00D81900" w:rsidRDefault="00D81900" w:rsidP="00D81900">
                        <w:r>
                          <w:t>Group Size</w:t>
                        </w:r>
                      </w:p>
                    </w:tc>
                    <w:tc>
                      <w:tcPr>
                        <w:tcW w:w="627" w:type="dxa"/>
                      </w:tcPr>
                      <w:p w14:paraId="2900D720" w14:textId="3F8C26E8" w:rsidR="00D81900" w:rsidRDefault="00360892" w:rsidP="00D81900">
                        <w:pPr>
                          <w:jc w:val="center"/>
                          <w:cnfStyle w:val="000000100000" w:firstRow="0" w:lastRow="0" w:firstColumn="0" w:lastColumn="0" w:oddVBand="0" w:evenVBand="0" w:oddHBand="1" w:evenHBand="0" w:firstRowFirstColumn="0" w:firstRowLastColumn="0" w:lastRowFirstColumn="0" w:lastRowLastColumn="0"/>
                        </w:pPr>
                        <w:r>
                          <w:t>2-3</w:t>
                        </w:r>
                        <w:r w:rsidR="005762B6">
                          <w:t xml:space="preserve"> </w:t>
                        </w:r>
                      </w:p>
                    </w:tc>
                    <w:tc>
                      <w:tcPr>
                        <w:tcW w:w="785" w:type="dxa"/>
                      </w:tcPr>
                      <w:p w14:paraId="2049A33F" w14:textId="56E8118E" w:rsidR="00D81900" w:rsidRDefault="005762B6" w:rsidP="00D81900">
                        <w:pPr>
                          <w:jc w:val="center"/>
                          <w:cnfStyle w:val="000000100000" w:firstRow="0" w:lastRow="0" w:firstColumn="0" w:lastColumn="0" w:oddVBand="0" w:evenVBand="0" w:oddHBand="1" w:evenHBand="0" w:firstRowFirstColumn="0" w:firstRowLastColumn="0" w:lastRowFirstColumn="0" w:lastRowLastColumn="0"/>
                        </w:pPr>
                        <w:r>
                          <w:t xml:space="preserve"> </w:t>
                        </w:r>
                      </w:p>
                    </w:tc>
                  </w:tr>
                  <w:tr w:rsidR="00D34A2D" w14:paraId="271299AA" w14:textId="77777777" w:rsidTr="00D34A2D">
                    <w:trPr>
                      <w:trHeight w:val="303"/>
                    </w:trPr>
                    <w:tc>
                      <w:tcPr>
                        <w:cnfStyle w:val="001000000000" w:firstRow="0" w:lastRow="0" w:firstColumn="1" w:lastColumn="0" w:oddVBand="0" w:evenVBand="0" w:oddHBand="0" w:evenHBand="0" w:firstRowFirstColumn="0" w:firstRowLastColumn="0" w:lastRowFirstColumn="0" w:lastRowLastColumn="0"/>
                        <w:tcW w:w="1948" w:type="dxa"/>
                      </w:tcPr>
                      <w:p w14:paraId="0F5833F4" w14:textId="77777777" w:rsidR="00D81900" w:rsidRDefault="00D81900" w:rsidP="00D81900">
                        <w:r>
                          <w:t>Group Formulation</w:t>
                        </w:r>
                      </w:p>
                    </w:tc>
                    <w:tc>
                      <w:tcPr>
                        <w:tcW w:w="627" w:type="dxa"/>
                      </w:tcPr>
                      <w:p w14:paraId="45CDC6D8" w14:textId="080AF886" w:rsidR="00D81900" w:rsidRDefault="00360892" w:rsidP="00D81900">
                        <w:pPr>
                          <w:jc w:val="center"/>
                          <w:cnfStyle w:val="000000000000" w:firstRow="0" w:lastRow="0" w:firstColumn="0" w:lastColumn="0" w:oddVBand="0" w:evenVBand="0" w:oddHBand="0" w:evenHBand="0" w:firstRowFirstColumn="0" w:firstRowLastColumn="0" w:lastRowFirstColumn="0" w:lastRowLastColumn="0"/>
                        </w:pPr>
                        <w:r>
                          <w:t>any</w:t>
                        </w:r>
                        <w:r w:rsidR="005762B6">
                          <w:t xml:space="preserve"> </w:t>
                        </w:r>
                      </w:p>
                    </w:tc>
                    <w:tc>
                      <w:tcPr>
                        <w:tcW w:w="785" w:type="dxa"/>
                      </w:tcPr>
                      <w:p w14:paraId="025236F2" w14:textId="4EB950AD" w:rsidR="00D81900" w:rsidRDefault="005762B6" w:rsidP="00D81900">
                        <w:pPr>
                          <w:jc w:val="center"/>
                          <w:cnfStyle w:val="000000000000" w:firstRow="0" w:lastRow="0" w:firstColumn="0" w:lastColumn="0" w:oddVBand="0" w:evenVBand="0" w:oddHBand="0" w:evenHBand="0" w:firstRowFirstColumn="0" w:firstRowLastColumn="0" w:lastRowFirstColumn="0" w:lastRowLastColumn="0"/>
                        </w:pPr>
                        <w:r>
                          <w:t xml:space="preserve"> </w:t>
                        </w:r>
                      </w:p>
                    </w:tc>
                  </w:tr>
                  <w:tr w:rsidR="00D34A2D" w14:paraId="775C71CD" w14:textId="77777777" w:rsidTr="00D34A2D">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48" w:type="dxa"/>
                      </w:tcPr>
                      <w:p w14:paraId="0F9DC7A2" w14:textId="77777777" w:rsidR="00D81900" w:rsidRDefault="00D81900" w:rsidP="00D81900">
                        <w:r>
                          <w:t>Group Structure</w:t>
                        </w:r>
                      </w:p>
                    </w:tc>
                    <w:tc>
                      <w:tcPr>
                        <w:tcW w:w="627" w:type="dxa"/>
                      </w:tcPr>
                      <w:p w14:paraId="33005729" w14:textId="451B334F" w:rsidR="00D81900" w:rsidRDefault="005762B6" w:rsidP="00360892">
                        <w:pPr>
                          <w:jc w:val="center"/>
                          <w:cnfStyle w:val="000000100000" w:firstRow="0" w:lastRow="0" w:firstColumn="0" w:lastColumn="0" w:oddVBand="0" w:evenVBand="0" w:oddHBand="1" w:evenHBand="0" w:firstRowFirstColumn="0" w:firstRowLastColumn="0" w:lastRowFirstColumn="0" w:lastRowLastColumn="0"/>
                        </w:pPr>
                        <w:r>
                          <w:t xml:space="preserve"> </w:t>
                        </w:r>
                        <w:r w:rsidR="00360892">
                          <w:t>--</w:t>
                        </w:r>
                      </w:p>
                    </w:tc>
                    <w:tc>
                      <w:tcPr>
                        <w:tcW w:w="785" w:type="dxa"/>
                      </w:tcPr>
                      <w:p w14:paraId="2F1C9A69" w14:textId="7C1DAE15" w:rsidR="00D81900" w:rsidRDefault="005762B6" w:rsidP="00D81900">
                        <w:pPr>
                          <w:jc w:val="center"/>
                          <w:cnfStyle w:val="000000100000" w:firstRow="0" w:lastRow="0" w:firstColumn="0" w:lastColumn="0" w:oddVBand="0" w:evenVBand="0" w:oddHBand="1" w:evenHBand="0" w:firstRowFirstColumn="0" w:firstRowLastColumn="0" w:lastRowFirstColumn="0" w:lastRowLastColumn="0"/>
                        </w:pPr>
                        <w:r>
                          <w:t xml:space="preserve"> </w:t>
                        </w:r>
                      </w:p>
                    </w:tc>
                  </w:tr>
                  <w:tr w:rsidR="00D34A2D" w14:paraId="1DA985FE" w14:textId="77777777" w:rsidTr="00D34A2D">
                    <w:trPr>
                      <w:trHeight w:val="188"/>
                    </w:trPr>
                    <w:tc>
                      <w:tcPr>
                        <w:cnfStyle w:val="001000000000" w:firstRow="0" w:lastRow="0" w:firstColumn="1" w:lastColumn="0" w:oddVBand="0" w:evenVBand="0" w:oddHBand="0" w:evenHBand="0" w:firstRowFirstColumn="0" w:firstRowLastColumn="0" w:lastRowFirstColumn="0" w:lastRowLastColumn="0"/>
                        <w:tcW w:w="1948" w:type="dxa"/>
                      </w:tcPr>
                      <w:p w14:paraId="3086C680" w14:textId="77777777" w:rsidR="00D81900" w:rsidRDefault="00D81900" w:rsidP="00D81900">
                        <w:r>
                          <w:t>Seating/Computers</w:t>
                        </w:r>
                      </w:p>
                    </w:tc>
                    <w:tc>
                      <w:tcPr>
                        <w:tcW w:w="627" w:type="dxa"/>
                      </w:tcPr>
                      <w:p w14:paraId="3D79EE3F" w14:textId="456899E5" w:rsidR="00D81900" w:rsidRDefault="00360892" w:rsidP="00D81900">
                        <w:pPr>
                          <w:jc w:val="center"/>
                          <w:cnfStyle w:val="000000000000" w:firstRow="0" w:lastRow="0" w:firstColumn="0" w:lastColumn="0" w:oddVBand="0" w:evenVBand="0" w:oddHBand="0" w:evenHBand="0" w:firstRowFirstColumn="0" w:firstRowLastColumn="0" w:lastRowFirstColumn="0" w:lastRowLastColumn="0"/>
                        </w:pPr>
                        <w:r>
                          <w:t>P&amp;P</w:t>
                        </w:r>
                        <w:r w:rsidR="005762B6">
                          <w:t xml:space="preserve"> </w:t>
                        </w:r>
                      </w:p>
                    </w:tc>
                    <w:tc>
                      <w:tcPr>
                        <w:tcW w:w="785" w:type="dxa"/>
                      </w:tcPr>
                      <w:p w14:paraId="09B5C740" w14:textId="05C45B43" w:rsidR="00D81900" w:rsidRDefault="005762B6" w:rsidP="00D81900">
                        <w:pPr>
                          <w:jc w:val="center"/>
                          <w:cnfStyle w:val="000000000000" w:firstRow="0" w:lastRow="0" w:firstColumn="0" w:lastColumn="0" w:oddVBand="0" w:evenVBand="0" w:oddHBand="0" w:evenHBand="0" w:firstRowFirstColumn="0" w:firstRowLastColumn="0" w:lastRowFirstColumn="0" w:lastRowLastColumn="0"/>
                        </w:pPr>
                        <w:r>
                          <w:t xml:space="preserve"> </w:t>
                        </w:r>
                      </w:p>
                    </w:tc>
                  </w:tr>
                  <w:tr w:rsidR="00D34A2D" w14:paraId="2754B610" w14:textId="77777777" w:rsidTr="00D34A2D">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948" w:type="dxa"/>
                      </w:tcPr>
                      <w:p w14:paraId="0B862D67" w14:textId="77777777" w:rsidR="00D81900" w:rsidRDefault="00D81900" w:rsidP="00D81900">
                        <w:r>
                          <w:t>Challenge/Room</w:t>
                        </w:r>
                      </w:p>
                    </w:tc>
                    <w:tc>
                      <w:tcPr>
                        <w:tcW w:w="627" w:type="dxa"/>
                      </w:tcPr>
                      <w:p w14:paraId="358890E0" w14:textId="62E14591" w:rsidR="00D81900" w:rsidRDefault="005762B6" w:rsidP="00D81900">
                        <w:pPr>
                          <w:jc w:val="center"/>
                          <w:cnfStyle w:val="000000100000" w:firstRow="0" w:lastRow="0" w:firstColumn="0" w:lastColumn="0" w:oddVBand="0" w:evenVBand="0" w:oddHBand="1" w:evenHBand="0" w:firstRowFirstColumn="0" w:firstRowLastColumn="0" w:lastRowFirstColumn="0" w:lastRowLastColumn="0"/>
                        </w:pPr>
                        <w:r>
                          <w:t xml:space="preserve"> </w:t>
                        </w:r>
                        <w:r w:rsidR="00360892">
                          <w:t>5</w:t>
                        </w:r>
                      </w:p>
                    </w:tc>
                    <w:tc>
                      <w:tcPr>
                        <w:tcW w:w="785" w:type="dxa"/>
                      </w:tcPr>
                      <w:p w14:paraId="532AADA7" w14:textId="15156F23" w:rsidR="00D81900" w:rsidRDefault="005762B6" w:rsidP="00D81900">
                        <w:pPr>
                          <w:jc w:val="center"/>
                          <w:cnfStyle w:val="000000100000" w:firstRow="0" w:lastRow="0" w:firstColumn="0" w:lastColumn="0" w:oddVBand="0" w:evenVBand="0" w:oddHBand="1" w:evenHBand="0" w:firstRowFirstColumn="0" w:firstRowLastColumn="0" w:lastRowFirstColumn="0" w:lastRowLastColumn="0"/>
                        </w:pPr>
                        <w:r>
                          <w:t xml:space="preserve"> </w:t>
                        </w:r>
                        <w:r w:rsidR="008857FE">
                          <w:t xml:space="preserve"> </w:t>
                        </w:r>
                      </w:p>
                    </w:tc>
                  </w:tr>
                  <w:tr w:rsidR="00D34A2D" w14:paraId="437F3CBA" w14:textId="77777777" w:rsidTr="00D34A2D">
                    <w:trPr>
                      <w:trHeight w:val="188"/>
                    </w:trPr>
                    <w:tc>
                      <w:tcPr>
                        <w:cnfStyle w:val="001000000000" w:firstRow="0" w:lastRow="0" w:firstColumn="1" w:lastColumn="0" w:oddVBand="0" w:evenVBand="0" w:oddHBand="0" w:evenHBand="0" w:firstRowFirstColumn="0" w:firstRowLastColumn="0" w:lastRowFirstColumn="0" w:lastRowLastColumn="0"/>
                        <w:tcW w:w="1948" w:type="dxa"/>
                      </w:tcPr>
                      <w:p w14:paraId="77D947D8" w14:textId="77777777" w:rsidR="00D81900" w:rsidRDefault="00D81900" w:rsidP="00D81900">
                        <w:r>
                          <w:t>Presentation</w:t>
                        </w:r>
                      </w:p>
                    </w:tc>
                    <w:tc>
                      <w:tcPr>
                        <w:tcW w:w="627" w:type="dxa"/>
                      </w:tcPr>
                      <w:p w14:paraId="65A626F9" w14:textId="4F900373" w:rsidR="00D81900" w:rsidRDefault="00360892" w:rsidP="00360892">
                        <w:pPr>
                          <w:cnfStyle w:val="000000000000" w:firstRow="0" w:lastRow="0" w:firstColumn="0" w:lastColumn="0" w:oddVBand="0" w:evenVBand="0" w:oddHBand="0" w:evenHBand="0" w:firstRowFirstColumn="0" w:firstRowLastColumn="0" w:lastRowFirstColumn="0" w:lastRowLastColumn="0"/>
                        </w:pPr>
                        <w:r>
                          <w:t>Elmo</w:t>
                        </w:r>
                      </w:p>
                    </w:tc>
                    <w:tc>
                      <w:tcPr>
                        <w:tcW w:w="785" w:type="dxa"/>
                      </w:tcPr>
                      <w:p w14:paraId="323201E3" w14:textId="261D7B3A" w:rsidR="00D81900" w:rsidRDefault="005762B6" w:rsidP="00424756">
                        <w:pPr>
                          <w:jc w:val="center"/>
                          <w:cnfStyle w:val="000000000000" w:firstRow="0" w:lastRow="0" w:firstColumn="0" w:lastColumn="0" w:oddVBand="0" w:evenVBand="0" w:oddHBand="0" w:evenHBand="0" w:firstRowFirstColumn="0" w:firstRowLastColumn="0" w:lastRowFirstColumn="0" w:lastRowLastColumn="0"/>
                        </w:pPr>
                        <w:r>
                          <w:t xml:space="preserve"> </w:t>
                        </w:r>
                      </w:p>
                    </w:tc>
                  </w:tr>
                </w:tbl>
                <w:p w14:paraId="03498E8E" w14:textId="77777777" w:rsidR="00D81900" w:rsidRDefault="00D81900" w:rsidP="00D81900">
                  <w:pPr>
                    <w:pStyle w:val="Heading2"/>
                    <w:outlineLvl w:val="1"/>
                  </w:pPr>
                  <w:r>
                    <w:t>Student Assessment</w:t>
                  </w:r>
                </w:p>
                <w:tbl>
                  <w:tblPr>
                    <w:tblStyle w:val="TableGrid"/>
                    <w:tblW w:w="0" w:type="auto"/>
                    <w:tblInd w:w="2" w:type="dxa"/>
                    <w:tblLook w:val="04A0" w:firstRow="1" w:lastRow="0" w:firstColumn="1" w:lastColumn="0" w:noHBand="0" w:noVBand="1"/>
                  </w:tblPr>
                  <w:tblGrid>
                    <w:gridCol w:w="3224"/>
                  </w:tblGrid>
                  <w:tr w:rsidR="00D34A2D" w14:paraId="74EDD9E7" w14:textId="77777777" w:rsidTr="00D34A2D">
                    <w:trPr>
                      <w:trHeight w:hRule="exact" w:val="1910"/>
                    </w:trPr>
                    <w:tc>
                      <w:tcPr>
                        <w:tcW w:w="3224" w:type="dxa"/>
                        <w:shd w:val="clear" w:color="auto" w:fill="FFFFFF" w:themeFill="background1"/>
                      </w:tcPr>
                      <w:p w14:paraId="37EE8F0A" w14:textId="77777777" w:rsidR="00D81900" w:rsidRDefault="00D81900" w:rsidP="00D81900"/>
                      <w:p w14:paraId="55F247FA" w14:textId="77777777" w:rsidR="00D81900" w:rsidRDefault="00D81900" w:rsidP="00D81900"/>
                      <w:p w14:paraId="4AC02E64" w14:textId="77777777" w:rsidR="00D81900" w:rsidRDefault="00D81900" w:rsidP="00D81900"/>
                      <w:p w14:paraId="49C093BC" w14:textId="77777777" w:rsidR="00D81900" w:rsidRDefault="00D81900" w:rsidP="00D81900"/>
                      <w:p w14:paraId="7BF0723A" w14:textId="77777777" w:rsidR="00D81900" w:rsidRDefault="00D81900" w:rsidP="00D81900"/>
                      <w:p w14:paraId="525B2097" w14:textId="77777777" w:rsidR="00D81900" w:rsidRDefault="00D81900" w:rsidP="00D81900"/>
                      <w:p w14:paraId="0CFE3513" w14:textId="77777777" w:rsidR="00D81900" w:rsidRDefault="00D81900" w:rsidP="00D81900"/>
                      <w:p w14:paraId="0F46C2D1" w14:textId="77777777" w:rsidR="00D81900" w:rsidRDefault="00D81900" w:rsidP="00D81900"/>
                      <w:p w14:paraId="28AC8626" w14:textId="77777777" w:rsidR="00D81900" w:rsidRDefault="00D81900" w:rsidP="00D81900"/>
                      <w:p w14:paraId="7DA31872" w14:textId="77777777" w:rsidR="00D81900" w:rsidRDefault="00D81900" w:rsidP="00D81900"/>
                    </w:tc>
                  </w:tr>
                </w:tbl>
                <w:p w14:paraId="63CD62EF" w14:textId="77777777" w:rsidR="00D81900" w:rsidRDefault="00D81900" w:rsidP="00D81900">
                  <w:pPr>
                    <w:pStyle w:val="Heading2"/>
                    <w:outlineLvl w:val="1"/>
                  </w:pPr>
                  <w:r>
                    <w:t>Workshop Assessment</w:t>
                  </w:r>
                </w:p>
                <w:tbl>
                  <w:tblPr>
                    <w:tblStyle w:val="TableGrid"/>
                    <w:tblW w:w="0" w:type="auto"/>
                    <w:tblInd w:w="2" w:type="dxa"/>
                    <w:tblLook w:val="04A0" w:firstRow="1" w:lastRow="0" w:firstColumn="1" w:lastColumn="0" w:noHBand="0" w:noVBand="1"/>
                  </w:tblPr>
                  <w:tblGrid>
                    <w:gridCol w:w="3224"/>
                  </w:tblGrid>
                  <w:tr w:rsidR="00D34A2D" w14:paraId="7536B3C3" w14:textId="77777777" w:rsidTr="00D34A2D">
                    <w:trPr>
                      <w:trHeight w:hRule="exact" w:val="1910"/>
                    </w:trPr>
                    <w:tc>
                      <w:tcPr>
                        <w:tcW w:w="3224" w:type="dxa"/>
                        <w:shd w:val="clear" w:color="auto" w:fill="FFFFFF" w:themeFill="background1"/>
                      </w:tcPr>
                      <w:p w14:paraId="595959F1" w14:textId="77777777" w:rsidR="00D81900" w:rsidRDefault="00D81900" w:rsidP="00D81900"/>
                      <w:p w14:paraId="53DC5AB3" w14:textId="77777777" w:rsidR="00D81900" w:rsidRDefault="00D81900" w:rsidP="00D81900"/>
                      <w:p w14:paraId="4790714C" w14:textId="77777777" w:rsidR="00D81900" w:rsidRDefault="00D81900" w:rsidP="00D81900"/>
                      <w:p w14:paraId="0B575C82" w14:textId="77777777" w:rsidR="00D81900" w:rsidRDefault="00D81900" w:rsidP="00D81900"/>
                      <w:p w14:paraId="3184B048" w14:textId="77777777" w:rsidR="00D81900" w:rsidRDefault="00D81900" w:rsidP="00D81900"/>
                      <w:p w14:paraId="4A6B97D1" w14:textId="77777777" w:rsidR="00D81900" w:rsidRDefault="00D81900" w:rsidP="00D81900"/>
                      <w:p w14:paraId="1CAC08B7" w14:textId="77777777" w:rsidR="00D81900" w:rsidRDefault="00D81900" w:rsidP="00D81900"/>
                      <w:p w14:paraId="0ED71B84" w14:textId="77777777" w:rsidR="00D81900" w:rsidRDefault="00D81900" w:rsidP="00D81900"/>
                      <w:p w14:paraId="6D4751EB" w14:textId="77777777" w:rsidR="00D81900" w:rsidRDefault="00D81900" w:rsidP="00D81900"/>
                      <w:p w14:paraId="641EA2B3" w14:textId="77777777" w:rsidR="00D81900" w:rsidRDefault="00D81900" w:rsidP="00D81900"/>
                      <w:p w14:paraId="06549076" w14:textId="77777777" w:rsidR="00D81900" w:rsidRDefault="00D81900" w:rsidP="00D81900"/>
                    </w:tc>
                  </w:tr>
                </w:tbl>
                <w:p w14:paraId="770BCEE2" w14:textId="11EB766B" w:rsidR="00D81900" w:rsidRPr="008D1FB9" w:rsidRDefault="00D81900" w:rsidP="00D34A2D">
                  <w:pPr>
                    <w:pStyle w:val="Heading2"/>
                    <w:outlineLvl w:val="1"/>
                  </w:pPr>
                </w:p>
              </w:tc>
            </w:tr>
          </w:tbl>
          <w:p w14:paraId="49EA2C2B" w14:textId="77777777" w:rsidR="00D34A2D" w:rsidRDefault="00D34A2D" w:rsidP="008D1FB9">
            <w:pPr>
              <w:cnfStyle w:val="100000000000" w:firstRow="1" w:lastRow="0" w:firstColumn="0" w:lastColumn="0" w:oddVBand="0" w:evenVBand="0" w:oddHBand="0" w:evenHBand="0" w:firstRowFirstColumn="0" w:firstRowLastColumn="0" w:lastRowFirstColumn="0" w:lastRowLastColumn="0"/>
            </w:pPr>
          </w:p>
          <w:p w14:paraId="3AE582C4" w14:textId="64889E72" w:rsidR="00DA4525" w:rsidRPr="008D1FB9" w:rsidRDefault="00D34A2D" w:rsidP="008D1FB9">
            <w:pPr>
              <w:cnfStyle w:val="100000000000" w:firstRow="1" w:lastRow="0" w:firstColumn="0" w:lastColumn="0" w:oddVBand="0" w:evenVBand="0" w:oddHBand="0" w:evenHBand="0" w:firstRowFirstColumn="0" w:firstRowLastColumn="0" w:lastRowFirstColumn="0" w:lastRowLastColumn="0"/>
            </w:pPr>
            <w:r>
              <w:rPr>
                <w:bCs w:val="0"/>
                <w:color w:val="595959" w:themeColor="text1" w:themeTint="A6"/>
                <w:sz w:val="28"/>
                <w:szCs w:val="26"/>
              </w:rPr>
              <w:t xml:space="preserve"> Links:</w:t>
            </w:r>
          </w:p>
        </w:tc>
      </w:tr>
    </w:tbl>
    <w:p w14:paraId="6C24D1DD" w14:textId="77777777" w:rsidR="00F277E6" w:rsidRDefault="00F277E6">
      <w:bookmarkStart w:id="2" w:name="_GoBack"/>
      <w:bookmarkEnd w:id="0"/>
      <w:bookmarkEnd w:id="2"/>
    </w:p>
    <w:sectPr w:rsidR="00F277E6" w:rsidSect="00F277E6">
      <w:footerReference w:type="default" r:id="rId8"/>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A83B0" w14:textId="77777777" w:rsidR="005762B6" w:rsidRDefault="005762B6">
      <w:pPr>
        <w:spacing w:after="0" w:line="240" w:lineRule="auto"/>
      </w:pPr>
      <w:r>
        <w:separator/>
      </w:r>
    </w:p>
  </w:endnote>
  <w:endnote w:type="continuationSeparator" w:id="0">
    <w:p w14:paraId="4500AE38" w14:textId="77777777" w:rsidR="005762B6" w:rsidRDefault="00576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5762B6" w14:paraId="7B81BC52" w14:textId="77777777" w:rsidTr="00384A08">
      <w:tc>
        <w:tcPr>
          <w:tcW w:w="3200" w:type="pct"/>
          <w:shd w:val="clear" w:color="auto" w:fill="983620" w:themeFill="accent2"/>
        </w:tcPr>
        <w:p w14:paraId="17D02E54" w14:textId="77777777" w:rsidR="005762B6" w:rsidRDefault="005762B6" w:rsidP="00384A08">
          <w:pPr>
            <w:pStyle w:val="NoSpacing"/>
          </w:pPr>
        </w:p>
      </w:tc>
      <w:tc>
        <w:tcPr>
          <w:tcW w:w="104" w:type="pct"/>
        </w:tcPr>
        <w:p w14:paraId="288E0A42" w14:textId="77777777" w:rsidR="005762B6" w:rsidRDefault="005762B6" w:rsidP="00384A08">
          <w:pPr>
            <w:pStyle w:val="NoSpacing"/>
          </w:pPr>
        </w:p>
      </w:tc>
      <w:tc>
        <w:tcPr>
          <w:tcW w:w="1700" w:type="pct"/>
          <w:shd w:val="clear" w:color="auto" w:fill="7F7F7F" w:themeFill="text1" w:themeFillTint="80"/>
        </w:tcPr>
        <w:p w14:paraId="6C2C533A" w14:textId="77777777" w:rsidR="005762B6" w:rsidRDefault="005762B6" w:rsidP="00384A08">
          <w:pPr>
            <w:pStyle w:val="NoSpacing"/>
          </w:pPr>
        </w:p>
      </w:tc>
    </w:tr>
    <w:tr w:rsidR="005762B6" w14:paraId="3B9F4782" w14:textId="77777777" w:rsidTr="00384A08">
      <w:sdt>
        <w:sdtPr>
          <w:rPr>
            <w:color w:val="262626" w:themeColor="text1" w:themeTint="D9"/>
          </w:rPr>
          <w:alias w:val="Title"/>
          <w:tag w:val=""/>
          <w:id w:val="-939296879"/>
          <w:placeholder>
            <w:docPart w:val="790B82C31CCC7C4FA62F57F656DD86F1"/>
          </w:placeholder>
          <w:dataBinding w:prefixMappings="xmlns:ns0='http://purl.org/dc/elements/1.1/' xmlns:ns1='http://schemas.openxmlformats.org/package/2006/metadata/core-properties' " w:xpath="/ns1:coreProperties[1]/ns0:title[1]" w:storeItemID="{6C3C8BC8-F283-45AE-878A-BAB7291924A1}"/>
          <w:text/>
        </w:sdtPr>
        <w:sdtEndPr/>
        <w:sdtContent>
          <w:tc>
            <w:tcPr>
              <w:tcW w:w="3200" w:type="pct"/>
              <w:vAlign w:val="bottom"/>
            </w:tcPr>
            <w:p w14:paraId="3B22977E" w14:textId="5125A760" w:rsidR="005762B6" w:rsidRPr="00AA218C" w:rsidRDefault="005762B6" w:rsidP="00384A08">
              <w:pPr>
                <w:pStyle w:val="Footer"/>
                <w:rPr>
                  <w:color w:val="262626" w:themeColor="text1" w:themeTint="D9"/>
                </w:rPr>
              </w:pPr>
              <w:r>
                <w:rPr>
                  <w:color w:val="262626" w:themeColor="text1" w:themeTint="D9"/>
                </w:rPr>
                <w:t>Motifs, Patterns &amp; HMMs</w:t>
              </w:r>
            </w:p>
          </w:tc>
        </w:sdtContent>
      </w:sdt>
      <w:tc>
        <w:tcPr>
          <w:tcW w:w="104" w:type="pct"/>
          <w:vAlign w:val="bottom"/>
        </w:tcPr>
        <w:p w14:paraId="391A806F" w14:textId="77777777" w:rsidR="005762B6" w:rsidRDefault="005762B6" w:rsidP="00384A08">
          <w:pPr>
            <w:pStyle w:val="Footer"/>
          </w:pPr>
        </w:p>
      </w:tc>
      <w:tc>
        <w:tcPr>
          <w:tcW w:w="1700" w:type="pct"/>
          <w:vAlign w:val="bottom"/>
        </w:tcPr>
        <w:p w14:paraId="48BDFCFD" w14:textId="77777777" w:rsidR="005762B6" w:rsidRDefault="005762B6" w:rsidP="00384A08">
          <w:pPr>
            <w:pStyle w:val="FooterRight"/>
          </w:pPr>
          <w:r>
            <w:fldChar w:fldCharType="begin"/>
          </w:r>
          <w:r>
            <w:instrText xml:space="preserve"> Page </w:instrText>
          </w:r>
          <w:r>
            <w:fldChar w:fldCharType="separate"/>
          </w:r>
          <w:r w:rsidR="000D305B">
            <w:rPr>
              <w:noProof/>
            </w:rPr>
            <w:t>1</w:t>
          </w:r>
          <w:r>
            <w:fldChar w:fldCharType="end"/>
          </w:r>
        </w:p>
      </w:tc>
    </w:tr>
  </w:tbl>
  <w:p w14:paraId="688718A5" w14:textId="77777777" w:rsidR="005762B6" w:rsidRPr="00384A08" w:rsidRDefault="005762B6" w:rsidP="00384A08">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3F2AF" w14:textId="77777777" w:rsidR="005762B6" w:rsidRDefault="005762B6">
      <w:pPr>
        <w:spacing w:after="0" w:line="240" w:lineRule="auto"/>
      </w:pPr>
      <w:r>
        <w:separator/>
      </w:r>
    </w:p>
  </w:footnote>
  <w:footnote w:type="continuationSeparator" w:id="0">
    <w:p w14:paraId="77C4F135" w14:textId="77777777" w:rsidR="005762B6" w:rsidRDefault="005762B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4442FD16"/>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3">
    <w:nsid w:val="025A6410"/>
    <w:multiLevelType w:val="hybridMultilevel"/>
    <w:tmpl w:val="EAEC0564"/>
    <w:lvl w:ilvl="0" w:tplc="B080A5BA">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nsid w:val="0381297B"/>
    <w:multiLevelType w:val="hybridMultilevel"/>
    <w:tmpl w:val="DBE470C6"/>
    <w:lvl w:ilvl="0" w:tplc="8DB4C50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1B3C23"/>
    <w:multiLevelType w:val="hybridMultilevel"/>
    <w:tmpl w:val="ABB244FA"/>
    <w:lvl w:ilvl="0" w:tplc="B080A5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301B75"/>
    <w:multiLevelType w:val="hybridMultilevel"/>
    <w:tmpl w:val="5552A3C4"/>
    <w:lvl w:ilvl="0" w:tplc="20D014D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47A7B32"/>
    <w:multiLevelType w:val="hybridMultilevel"/>
    <w:tmpl w:val="7E48347A"/>
    <w:lvl w:ilvl="0" w:tplc="B080A5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907D75"/>
    <w:multiLevelType w:val="hybridMultilevel"/>
    <w:tmpl w:val="70E699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96C7BEC"/>
    <w:multiLevelType w:val="hybridMultilevel"/>
    <w:tmpl w:val="AAE24D7C"/>
    <w:lvl w:ilvl="0" w:tplc="40AA1D9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2"/>
  </w:num>
  <w:num w:numId="3">
    <w:abstractNumId w:val="1"/>
  </w:num>
  <w:num w:numId="4">
    <w:abstractNumId w:val="1"/>
  </w:num>
  <w:num w:numId="5">
    <w:abstractNumId w:val="0"/>
  </w:num>
  <w:num w:numId="6">
    <w:abstractNumId w:val="2"/>
  </w:num>
  <w:num w:numId="7">
    <w:abstractNumId w:val="7"/>
  </w:num>
  <w:num w:numId="8">
    <w:abstractNumId w:val="3"/>
  </w:num>
  <w:num w:numId="9">
    <w:abstractNumId w:val="8"/>
  </w:num>
  <w:num w:numId="10">
    <w:abstractNumId w:val="5"/>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10"/>
    <w:rsid w:val="000246E1"/>
    <w:rsid w:val="00056BDA"/>
    <w:rsid w:val="00062EFE"/>
    <w:rsid w:val="0007616D"/>
    <w:rsid w:val="00083422"/>
    <w:rsid w:val="00090017"/>
    <w:rsid w:val="000B1595"/>
    <w:rsid w:val="000D305B"/>
    <w:rsid w:val="000F4211"/>
    <w:rsid w:val="00163BD4"/>
    <w:rsid w:val="00165340"/>
    <w:rsid w:val="0017703E"/>
    <w:rsid w:val="001845BE"/>
    <w:rsid w:val="001D3F69"/>
    <w:rsid w:val="001E252B"/>
    <w:rsid w:val="001F4E23"/>
    <w:rsid w:val="0026113B"/>
    <w:rsid w:val="00284DF7"/>
    <w:rsid w:val="002A53D0"/>
    <w:rsid w:val="002F1886"/>
    <w:rsid w:val="002F444C"/>
    <w:rsid w:val="00320C27"/>
    <w:rsid w:val="003606E0"/>
    <w:rsid w:val="00360892"/>
    <w:rsid w:val="00384A08"/>
    <w:rsid w:val="003B06F6"/>
    <w:rsid w:val="00424756"/>
    <w:rsid w:val="0044266D"/>
    <w:rsid w:val="00457682"/>
    <w:rsid w:val="004A5130"/>
    <w:rsid w:val="004C6C10"/>
    <w:rsid w:val="00550542"/>
    <w:rsid w:val="00563547"/>
    <w:rsid w:val="005762B6"/>
    <w:rsid w:val="005E3EDF"/>
    <w:rsid w:val="006373CC"/>
    <w:rsid w:val="0067573E"/>
    <w:rsid w:val="006904CC"/>
    <w:rsid w:val="006F348B"/>
    <w:rsid w:val="007620E6"/>
    <w:rsid w:val="00782074"/>
    <w:rsid w:val="00792D99"/>
    <w:rsid w:val="007C6EA4"/>
    <w:rsid w:val="007E1C0F"/>
    <w:rsid w:val="007F720C"/>
    <w:rsid w:val="0087432C"/>
    <w:rsid w:val="00874F3B"/>
    <w:rsid w:val="008857FE"/>
    <w:rsid w:val="008B714F"/>
    <w:rsid w:val="008C2A28"/>
    <w:rsid w:val="008D1FB9"/>
    <w:rsid w:val="008D225A"/>
    <w:rsid w:val="008F2324"/>
    <w:rsid w:val="009042A3"/>
    <w:rsid w:val="00916A83"/>
    <w:rsid w:val="0093218E"/>
    <w:rsid w:val="0093480D"/>
    <w:rsid w:val="00953A16"/>
    <w:rsid w:val="009D2288"/>
    <w:rsid w:val="009D619F"/>
    <w:rsid w:val="009F272F"/>
    <w:rsid w:val="009F709B"/>
    <w:rsid w:val="00A03075"/>
    <w:rsid w:val="00A52A7F"/>
    <w:rsid w:val="00A85563"/>
    <w:rsid w:val="00AF199E"/>
    <w:rsid w:val="00AF28CB"/>
    <w:rsid w:val="00B179B5"/>
    <w:rsid w:val="00B64F98"/>
    <w:rsid w:val="00B7217F"/>
    <w:rsid w:val="00C3400D"/>
    <w:rsid w:val="00C64A94"/>
    <w:rsid w:val="00C660B1"/>
    <w:rsid w:val="00C9122E"/>
    <w:rsid w:val="00CA3486"/>
    <w:rsid w:val="00CE6A36"/>
    <w:rsid w:val="00D15548"/>
    <w:rsid w:val="00D34A2D"/>
    <w:rsid w:val="00D350A4"/>
    <w:rsid w:val="00D52277"/>
    <w:rsid w:val="00D81900"/>
    <w:rsid w:val="00DA4525"/>
    <w:rsid w:val="00DB1E3C"/>
    <w:rsid w:val="00E16ADE"/>
    <w:rsid w:val="00E20E90"/>
    <w:rsid w:val="00E4559E"/>
    <w:rsid w:val="00EF2DDD"/>
    <w:rsid w:val="00F24CD0"/>
    <w:rsid w:val="00F277E6"/>
    <w:rsid w:val="00F35768"/>
    <w:rsid w:val="00F445ED"/>
    <w:rsid w:val="00F56FB8"/>
    <w:rsid w:val="00F658CF"/>
    <w:rsid w:val="00F73F39"/>
    <w:rsid w:val="00FA0CCF"/>
    <w:rsid w:val="00FB02DC"/>
    <w:rsid w:val="00FB26DA"/>
    <w:rsid w:val="00FE4F0C"/>
    <w:rsid w:val="00FF3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F9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qFormat="1"/>
    <w:lsdException w:name="Title" w:semiHidden="0" w:uiPriority="9" w:unhideWhenUsed="0" w:qFormat="1"/>
    <w:lsdException w:name="Default Paragraph Font" w:uiPriority="1"/>
    <w:lsdException w:name="Subtitle" w:semiHidden="0" w:uiPriority="9" w:unhideWhenUsed="0" w:qFormat="1"/>
    <w:lsdException w:name="Date" w:uiPriority="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A5130"/>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983620" w:themeColor="accent2"/>
      <w:sz w:val="28"/>
      <w:szCs w:val="28"/>
    </w:rPr>
  </w:style>
  <w:style w:type="paragraph" w:styleId="Heading2">
    <w:name w:val="heading 2"/>
    <w:basedOn w:val="Normal"/>
    <w:next w:val="Normal"/>
    <w:link w:val="Heading2Char"/>
    <w:uiPriority w:val="1"/>
    <w:qFormat/>
    <w:rsid w:val="0067573E"/>
    <w:pPr>
      <w:keepNext/>
      <w:keepLines/>
      <w:spacing w:before="360" w:after="120"/>
      <w:outlineLvl w:val="1"/>
    </w:pPr>
    <w:rPr>
      <w:rFonts w:asciiTheme="majorHAnsi" w:eastAsiaTheme="majorEastAsia" w:hAnsiTheme="majorHAnsi" w:cstheme="majorBidi"/>
      <w:bCs/>
      <w:color w:val="595959" w:themeColor="text1" w:themeTint="A6"/>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983620"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09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F709B"/>
    <w:rPr>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customStyle="1" w:styleId="CourseDetails">
    <w:name w:val="Course Details"/>
    <w:basedOn w:val="Normal"/>
    <w:uiPriority w:val="1"/>
    <w:qFormat/>
    <w:rsid w:val="0067573E"/>
    <w:pPr>
      <w:spacing w:after="120"/>
    </w:pPr>
    <w:rPr>
      <w:color w:val="595959" w:themeColor="text1" w:themeTint="A6"/>
      <w:sz w:val="24"/>
    </w:rPr>
  </w:style>
  <w:style w:type="paragraph" w:styleId="Date">
    <w:name w:val="Date"/>
    <w:basedOn w:val="Normal"/>
    <w:next w:val="Normal"/>
    <w:link w:val="DateChar"/>
    <w:uiPriority w:val="1"/>
    <w:unhideWhenUsed/>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1845BE"/>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983620" w:themeColor="accent2"/>
      <w:sz w:val="28"/>
      <w:szCs w:val="28"/>
    </w:rPr>
  </w:style>
  <w:style w:type="character" w:customStyle="1" w:styleId="Heading2Char">
    <w:name w:val="Heading 2 Char"/>
    <w:basedOn w:val="DefaultParagraphFont"/>
    <w:link w:val="Heading2"/>
    <w:uiPriority w:val="1"/>
    <w:rsid w:val="0067573E"/>
    <w:rPr>
      <w:rFonts w:asciiTheme="majorHAnsi" w:eastAsiaTheme="majorEastAsia" w:hAnsiTheme="majorHAnsi" w:cstheme="majorBidi"/>
      <w:bCs/>
      <w:color w:val="595959" w:themeColor="text1" w:themeTint="A6"/>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983620"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4B5A60"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252C2F"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ListBullet">
    <w:name w:val="List Bullet"/>
    <w:basedOn w:val="Normal"/>
    <w:uiPriority w:val="1"/>
    <w:qFormat/>
    <w:rsid w:val="009F709B"/>
    <w:pPr>
      <w:numPr>
        <w:numId w:val="2"/>
      </w:numPr>
    </w:pPr>
  </w:style>
  <w:style w:type="paragraph" w:styleId="ListNumber">
    <w:name w:val="List Number"/>
    <w:basedOn w:val="Normal"/>
    <w:uiPriority w:val="1"/>
    <w:qFormat/>
    <w:rsid w:val="009F709B"/>
    <w:pPr>
      <w:numPr>
        <w:numId w:val="4"/>
      </w:numPr>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9"/>
    <w:unhideWhenUsed/>
    <w:qFormat/>
    <w:rsid w:val="009F709B"/>
    <w:pPr>
      <w:numPr>
        <w:ilvl w:val="1"/>
      </w:numPr>
      <w:spacing w:before="40" w:after="120" w:line="240" w:lineRule="auto"/>
    </w:pPr>
    <w:rPr>
      <w:rFonts w:asciiTheme="majorHAnsi" w:eastAsiaTheme="majorEastAsia" w:hAnsiTheme="majorHAnsi" w:cstheme="majorBidi"/>
      <w:iCs/>
      <w:color w:val="983620" w:themeColor="accent2"/>
      <w:sz w:val="44"/>
    </w:rPr>
  </w:style>
  <w:style w:type="character" w:customStyle="1" w:styleId="SubtitleChar">
    <w:name w:val="Subtitle Char"/>
    <w:basedOn w:val="DefaultParagraphFont"/>
    <w:link w:val="Subtitle"/>
    <w:uiPriority w:val="9"/>
    <w:rsid w:val="004A5130"/>
    <w:rPr>
      <w:rFonts w:asciiTheme="majorHAnsi" w:eastAsiaTheme="majorEastAsia" w:hAnsiTheme="majorHAnsi" w:cstheme="majorBidi"/>
      <w:iCs/>
      <w:color w:val="983620"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
    <w:qFormat/>
    <w:rsid w:val="0067573E"/>
    <w:pPr>
      <w:spacing w:before="40" w:after="40" w:line="240" w:lineRule="auto"/>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9"/>
    <w:rsid w:val="0067573E"/>
    <w:rPr>
      <w:rFonts w:asciiTheme="majorHAnsi" w:eastAsiaTheme="majorEastAsia" w:hAnsiTheme="majorHAnsi" w:cstheme="majorBidi"/>
      <w:color w:val="983620" w:themeColor="accent2"/>
      <w:kern w:val="28"/>
      <w:sz w:val="72"/>
      <w:szCs w:val="52"/>
    </w:rPr>
  </w:style>
  <w:style w:type="paragraph" w:styleId="ListBullet2">
    <w:name w:val="List Bullet 2"/>
    <w:basedOn w:val="BlockText"/>
    <w:uiPriority w:val="1"/>
    <w:unhideWhenUsed/>
    <w:qFormat/>
    <w:rsid w:val="00384A08"/>
    <w:pPr>
      <w:numPr>
        <w:numId w:val="5"/>
      </w:numPr>
      <w:spacing w:after="40"/>
    </w:pPr>
  </w:style>
  <w:style w:type="paragraph" w:styleId="ListParagraph">
    <w:name w:val="List Paragraph"/>
    <w:basedOn w:val="Normal"/>
    <w:uiPriority w:val="34"/>
    <w:unhideWhenUsed/>
    <w:qFormat/>
    <w:rsid w:val="000B1595"/>
    <w:pPr>
      <w:ind w:left="720"/>
      <w:contextualSpacing/>
    </w:pPr>
  </w:style>
  <w:style w:type="table" w:styleId="MediumGrid2-Accent6">
    <w:name w:val="Medium Grid 2 Accent 6"/>
    <w:basedOn w:val="TableNormal"/>
    <w:uiPriority w:val="68"/>
    <w:rsid w:val="0017703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AD6AD" w:themeColor="accent6"/>
        <w:left w:val="single" w:sz="8" w:space="0" w:color="BAD6AD" w:themeColor="accent6"/>
        <w:bottom w:val="single" w:sz="8" w:space="0" w:color="BAD6AD" w:themeColor="accent6"/>
        <w:right w:val="single" w:sz="8" w:space="0" w:color="BAD6AD" w:themeColor="accent6"/>
        <w:insideH w:val="single" w:sz="8" w:space="0" w:color="BAD6AD" w:themeColor="accent6"/>
        <w:insideV w:val="single" w:sz="8" w:space="0" w:color="BAD6AD" w:themeColor="accent6"/>
      </w:tblBorders>
      <w:tblCellMar>
        <w:top w:w="0" w:type="dxa"/>
        <w:left w:w="108" w:type="dxa"/>
        <w:bottom w:w="0" w:type="dxa"/>
        <w:right w:w="108" w:type="dxa"/>
      </w:tblCellMar>
    </w:tblPr>
    <w:tcPr>
      <w:shd w:val="clear" w:color="auto" w:fill="EDF4EA" w:themeFill="accent6" w:themeFillTint="3F"/>
    </w:tcPr>
    <w:tblStylePr w:type="firstRow">
      <w:rPr>
        <w:b/>
        <w:bCs/>
        <w:color w:val="000000" w:themeColor="text1"/>
      </w:rPr>
      <w:tblPr/>
      <w:tcPr>
        <w:shd w:val="clear" w:color="auto" w:fill="F8F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6EE" w:themeFill="accent6" w:themeFillTint="33"/>
      </w:tcPr>
    </w:tblStylePr>
    <w:tblStylePr w:type="band1Vert">
      <w:tblPr/>
      <w:tcPr>
        <w:shd w:val="clear" w:color="auto" w:fill="DCEAD6" w:themeFill="accent6" w:themeFillTint="7F"/>
      </w:tcPr>
    </w:tblStylePr>
    <w:tblStylePr w:type="band1Horz">
      <w:tblPr/>
      <w:tcPr>
        <w:tcBorders>
          <w:insideH w:val="single" w:sz="6" w:space="0" w:color="BAD6AD" w:themeColor="accent6"/>
          <w:insideV w:val="single" w:sz="6" w:space="0" w:color="BAD6AD" w:themeColor="accent6"/>
        </w:tcBorders>
        <w:shd w:val="clear" w:color="auto" w:fill="DCEAD6" w:themeFill="accent6"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F24CD0"/>
    <w:rPr>
      <w:color w:val="524A8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qFormat="1"/>
    <w:lsdException w:name="Title" w:semiHidden="0" w:uiPriority="9" w:unhideWhenUsed="0" w:qFormat="1"/>
    <w:lsdException w:name="Default Paragraph Font" w:uiPriority="1"/>
    <w:lsdException w:name="Subtitle" w:semiHidden="0" w:uiPriority="9" w:unhideWhenUsed="0" w:qFormat="1"/>
    <w:lsdException w:name="Date" w:uiPriority="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A5130"/>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983620" w:themeColor="accent2"/>
      <w:sz w:val="28"/>
      <w:szCs w:val="28"/>
    </w:rPr>
  </w:style>
  <w:style w:type="paragraph" w:styleId="Heading2">
    <w:name w:val="heading 2"/>
    <w:basedOn w:val="Normal"/>
    <w:next w:val="Normal"/>
    <w:link w:val="Heading2Char"/>
    <w:uiPriority w:val="1"/>
    <w:qFormat/>
    <w:rsid w:val="0067573E"/>
    <w:pPr>
      <w:keepNext/>
      <w:keepLines/>
      <w:spacing w:before="360" w:after="120"/>
      <w:outlineLvl w:val="1"/>
    </w:pPr>
    <w:rPr>
      <w:rFonts w:asciiTheme="majorHAnsi" w:eastAsiaTheme="majorEastAsia" w:hAnsiTheme="majorHAnsi" w:cstheme="majorBidi"/>
      <w:bCs/>
      <w:color w:val="595959" w:themeColor="text1" w:themeTint="A6"/>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983620"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09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F709B"/>
    <w:rPr>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customStyle="1" w:styleId="CourseDetails">
    <w:name w:val="Course Details"/>
    <w:basedOn w:val="Normal"/>
    <w:uiPriority w:val="1"/>
    <w:qFormat/>
    <w:rsid w:val="0067573E"/>
    <w:pPr>
      <w:spacing w:after="120"/>
    </w:pPr>
    <w:rPr>
      <w:color w:val="595959" w:themeColor="text1" w:themeTint="A6"/>
      <w:sz w:val="24"/>
    </w:rPr>
  </w:style>
  <w:style w:type="paragraph" w:styleId="Date">
    <w:name w:val="Date"/>
    <w:basedOn w:val="Normal"/>
    <w:next w:val="Normal"/>
    <w:link w:val="DateChar"/>
    <w:uiPriority w:val="1"/>
    <w:unhideWhenUsed/>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1845BE"/>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983620" w:themeColor="accent2"/>
      <w:sz w:val="28"/>
      <w:szCs w:val="28"/>
    </w:rPr>
  </w:style>
  <w:style w:type="character" w:customStyle="1" w:styleId="Heading2Char">
    <w:name w:val="Heading 2 Char"/>
    <w:basedOn w:val="DefaultParagraphFont"/>
    <w:link w:val="Heading2"/>
    <w:uiPriority w:val="1"/>
    <w:rsid w:val="0067573E"/>
    <w:rPr>
      <w:rFonts w:asciiTheme="majorHAnsi" w:eastAsiaTheme="majorEastAsia" w:hAnsiTheme="majorHAnsi" w:cstheme="majorBidi"/>
      <w:bCs/>
      <w:color w:val="595959" w:themeColor="text1" w:themeTint="A6"/>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983620"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4B5A60"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252C2F"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ListBullet">
    <w:name w:val="List Bullet"/>
    <w:basedOn w:val="Normal"/>
    <w:uiPriority w:val="1"/>
    <w:qFormat/>
    <w:rsid w:val="009F709B"/>
    <w:pPr>
      <w:numPr>
        <w:numId w:val="2"/>
      </w:numPr>
    </w:pPr>
  </w:style>
  <w:style w:type="paragraph" w:styleId="ListNumber">
    <w:name w:val="List Number"/>
    <w:basedOn w:val="Normal"/>
    <w:uiPriority w:val="1"/>
    <w:qFormat/>
    <w:rsid w:val="009F709B"/>
    <w:pPr>
      <w:numPr>
        <w:numId w:val="4"/>
      </w:numPr>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9"/>
    <w:unhideWhenUsed/>
    <w:qFormat/>
    <w:rsid w:val="009F709B"/>
    <w:pPr>
      <w:numPr>
        <w:ilvl w:val="1"/>
      </w:numPr>
      <w:spacing w:before="40" w:after="120" w:line="240" w:lineRule="auto"/>
    </w:pPr>
    <w:rPr>
      <w:rFonts w:asciiTheme="majorHAnsi" w:eastAsiaTheme="majorEastAsia" w:hAnsiTheme="majorHAnsi" w:cstheme="majorBidi"/>
      <w:iCs/>
      <w:color w:val="983620" w:themeColor="accent2"/>
      <w:sz w:val="44"/>
    </w:rPr>
  </w:style>
  <w:style w:type="character" w:customStyle="1" w:styleId="SubtitleChar">
    <w:name w:val="Subtitle Char"/>
    <w:basedOn w:val="DefaultParagraphFont"/>
    <w:link w:val="Subtitle"/>
    <w:uiPriority w:val="9"/>
    <w:rsid w:val="004A5130"/>
    <w:rPr>
      <w:rFonts w:asciiTheme="majorHAnsi" w:eastAsiaTheme="majorEastAsia" w:hAnsiTheme="majorHAnsi" w:cstheme="majorBidi"/>
      <w:iCs/>
      <w:color w:val="983620"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
    <w:qFormat/>
    <w:rsid w:val="0067573E"/>
    <w:pPr>
      <w:spacing w:before="40" w:after="40" w:line="240" w:lineRule="auto"/>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9"/>
    <w:rsid w:val="0067573E"/>
    <w:rPr>
      <w:rFonts w:asciiTheme="majorHAnsi" w:eastAsiaTheme="majorEastAsia" w:hAnsiTheme="majorHAnsi" w:cstheme="majorBidi"/>
      <w:color w:val="983620" w:themeColor="accent2"/>
      <w:kern w:val="28"/>
      <w:sz w:val="72"/>
      <w:szCs w:val="52"/>
    </w:rPr>
  </w:style>
  <w:style w:type="paragraph" w:styleId="ListBullet2">
    <w:name w:val="List Bullet 2"/>
    <w:basedOn w:val="BlockText"/>
    <w:uiPriority w:val="1"/>
    <w:unhideWhenUsed/>
    <w:qFormat/>
    <w:rsid w:val="00384A08"/>
    <w:pPr>
      <w:numPr>
        <w:numId w:val="5"/>
      </w:numPr>
      <w:spacing w:after="40"/>
    </w:pPr>
  </w:style>
  <w:style w:type="paragraph" w:styleId="ListParagraph">
    <w:name w:val="List Paragraph"/>
    <w:basedOn w:val="Normal"/>
    <w:uiPriority w:val="34"/>
    <w:unhideWhenUsed/>
    <w:qFormat/>
    <w:rsid w:val="000B1595"/>
    <w:pPr>
      <w:ind w:left="720"/>
      <w:contextualSpacing/>
    </w:pPr>
  </w:style>
  <w:style w:type="table" w:styleId="MediumGrid2-Accent6">
    <w:name w:val="Medium Grid 2 Accent 6"/>
    <w:basedOn w:val="TableNormal"/>
    <w:uiPriority w:val="68"/>
    <w:rsid w:val="0017703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AD6AD" w:themeColor="accent6"/>
        <w:left w:val="single" w:sz="8" w:space="0" w:color="BAD6AD" w:themeColor="accent6"/>
        <w:bottom w:val="single" w:sz="8" w:space="0" w:color="BAD6AD" w:themeColor="accent6"/>
        <w:right w:val="single" w:sz="8" w:space="0" w:color="BAD6AD" w:themeColor="accent6"/>
        <w:insideH w:val="single" w:sz="8" w:space="0" w:color="BAD6AD" w:themeColor="accent6"/>
        <w:insideV w:val="single" w:sz="8" w:space="0" w:color="BAD6AD" w:themeColor="accent6"/>
      </w:tblBorders>
      <w:tblCellMar>
        <w:top w:w="0" w:type="dxa"/>
        <w:left w:w="108" w:type="dxa"/>
        <w:bottom w:w="0" w:type="dxa"/>
        <w:right w:w="108" w:type="dxa"/>
      </w:tblCellMar>
    </w:tblPr>
    <w:tcPr>
      <w:shd w:val="clear" w:color="auto" w:fill="EDF4EA" w:themeFill="accent6" w:themeFillTint="3F"/>
    </w:tcPr>
    <w:tblStylePr w:type="firstRow">
      <w:rPr>
        <w:b/>
        <w:bCs/>
        <w:color w:val="000000" w:themeColor="text1"/>
      </w:rPr>
      <w:tblPr/>
      <w:tcPr>
        <w:shd w:val="clear" w:color="auto" w:fill="F8F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6EE" w:themeFill="accent6" w:themeFillTint="33"/>
      </w:tcPr>
    </w:tblStylePr>
    <w:tblStylePr w:type="band1Vert">
      <w:tblPr/>
      <w:tcPr>
        <w:shd w:val="clear" w:color="auto" w:fill="DCEAD6" w:themeFill="accent6" w:themeFillTint="7F"/>
      </w:tcPr>
    </w:tblStylePr>
    <w:tblStylePr w:type="band1Horz">
      <w:tblPr/>
      <w:tcPr>
        <w:tcBorders>
          <w:insideH w:val="single" w:sz="6" w:space="0" w:color="BAD6AD" w:themeColor="accent6"/>
          <w:insideV w:val="single" w:sz="6" w:space="0" w:color="BAD6AD" w:themeColor="accent6"/>
        </w:tcBorders>
        <w:shd w:val="clear" w:color="auto" w:fill="DCEAD6" w:themeFill="accent6"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F24CD0"/>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673293">
      <w:bodyDiv w:val="1"/>
      <w:marLeft w:val="0"/>
      <w:marRight w:val="0"/>
      <w:marTop w:val="0"/>
      <w:marBottom w:val="0"/>
      <w:divBdr>
        <w:top w:val="none" w:sz="0" w:space="0" w:color="auto"/>
        <w:left w:val="none" w:sz="0" w:space="0" w:color="auto"/>
        <w:bottom w:val="none" w:sz="0" w:space="0" w:color="auto"/>
        <w:right w:val="none" w:sz="0" w:space="0" w:color="auto"/>
      </w:divBdr>
      <w:divsChild>
        <w:div w:id="2115708198">
          <w:marLeft w:val="0"/>
          <w:marRight w:val="0"/>
          <w:marTop w:val="0"/>
          <w:marBottom w:val="0"/>
          <w:divBdr>
            <w:top w:val="none" w:sz="0" w:space="0" w:color="auto"/>
            <w:left w:val="none" w:sz="0" w:space="0" w:color="auto"/>
            <w:bottom w:val="none" w:sz="0" w:space="0" w:color="auto"/>
            <w:right w:val="none" w:sz="0" w:space="0" w:color="auto"/>
          </w:divBdr>
          <w:divsChild>
            <w:div w:id="5073995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g:Applications:Microsoft%20Office%202011:Office:Media:Templates:Print%20Layout%20View:Miscellaneous:Lesson%20Plan.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68245803CABC4AB04E9A92ECBC0386"/>
        <w:category>
          <w:name w:val="General"/>
          <w:gallery w:val="placeholder"/>
        </w:category>
        <w:types>
          <w:type w:val="bbPlcHdr"/>
        </w:types>
        <w:behaviors>
          <w:behavior w:val="content"/>
        </w:behaviors>
        <w:guid w:val="{3935C2E9-DB92-464B-85EA-C9DF460262E1}"/>
      </w:docPartPr>
      <w:docPartBody>
        <w:p w:rsidR="00544FF8" w:rsidRDefault="00544FF8">
          <w:pPr>
            <w:pStyle w:val="4668245803CABC4AB04E9A92ECBC0386"/>
          </w:pPr>
          <w:r>
            <w:t>Lesson Title</w:t>
          </w:r>
        </w:p>
      </w:docPartBody>
    </w:docPart>
    <w:docPart>
      <w:docPartPr>
        <w:name w:val="790B82C31CCC7C4FA62F57F656DD86F1"/>
        <w:category>
          <w:name w:val="General"/>
          <w:gallery w:val="placeholder"/>
        </w:category>
        <w:types>
          <w:type w:val="bbPlcHdr"/>
        </w:types>
        <w:behaviors>
          <w:behavior w:val="content"/>
        </w:behaviors>
        <w:guid w:val="{7BA3CC51-2DE8-A546-A290-4DD5F76D8B7F}"/>
      </w:docPartPr>
      <w:docPartBody>
        <w:p w:rsidR="00544FF8" w:rsidRDefault="00544FF8">
          <w:pPr>
            <w:pStyle w:val="790B82C31CCC7C4FA62F57F656DD86F1"/>
          </w:pPr>
          <w:r w:rsidRPr="00D63F2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4442FD1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FF8"/>
    <w:rsid w:val="000E5A99"/>
    <w:rsid w:val="000E776E"/>
    <w:rsid w:val="002E28D7"/>
    <w:rsid w:val="004B3C5E"/>
    <w:rsid w:val="00544FF8"/>
    <w:rsid w:val="00693BA7"/>
    <w:rsid w:val="00971DE8"/>
    <w:rsid w:val="00EB7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spacing w:before="360" w:after="120" w:line="276" w:lineRule="auto"/>
      <w:outlineLvl w:val="1"/>
    </w:pPr>
    <w:rPr>
      <w:rFonts w:asciiTheme="majorHAnsi" w:eastAsiaTheme="majorEastAsia" w:hAnsiTheme="majorHAnsi" w:cstheme="majorBidi"/>
      <w:bCs/>
      <w:color w:val="595959" w:themeColor="text1" w:themeTint="A6"/>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68245803CABC4AB04E9A92ECBC0386">
    <w:name w:val="4668245803CABC4AB04E9A92ECBC0386"/>
  </w:style>
  <w:style w:type="paragraph" w:customStyle="1" w:styleId="7EBFA1CB0028AD4AAC26BD0826C54521">
    <w:name w:val="7EBFA1CB0028AD4AAC26BD0826C54521"/>
  </w:style>
  <w:style w:type="paragraph" w:styleId="ListBullet">
    <w:name w:val="List Bullet"/>
    <w:basedOn w:val="Normal"/>
    <w:uiPriority w:val="1"/>
    <w:qFormat/>
    <w:pPr>
      <w:numPr>
        <w:numId w:val="1"/>
      </w:numPr>
      <w:spacing w:after="200" w:line="276" w:lineRule="auto"/>
    </w:pPr>
    <w:rPr>
      <w:color w:val="404040" w:themeColor="text1" w:themeTint="BF"/>
      <w:sz w:val="20"/>
      <w:lang w:eastAsia="en-US"/>
    </w:rPr>
  </w:style>
  <w:style w:type="paragraph" w:customStyle="1" w:styleId="D39BE3B3A531DE48A4092FBDCF8D3C7C">
    <w:name w:val="D39BE3B3A531DE48A4092FBDCF8D3C7C"/>
  </w:style>
  <w:style w:type="paragraph" w:styleId="ListNumber">
    <w:name w:val="List Number"/>
    <w:basedOn w:val="Normal"/>
    <w:uiPriority w:val="1"/>
    <w:qFormat/>
    <w:pPr>
      <w:numPr>
        <w:numId w:val="2"/>
      </w:numPr>
      <w:spacing w:after="200" w:line="276" w:lineRule="auto"/>
    </w:pPr>
    <w:rPr>
      <w:color w:val="404040" w:themeColor="text1" w:themeTint="BF"/>
      <w:sz w:val="20"/>
      <w:lang w:eastAsia="en-US"/>
    </w:rPr>
  </w:style>
  <w:style w:type="paragraph" w:customStyle="1" w:styleId="94BF16F379049D4AA87C9CF4955676C7">
    <w:name w:val="94BF16F379049D4AA87C9CF4955676C7"/>
  </w:style>
  <w:style w:type="paragraph" w:customStyle="1" w:styleId="B34C3FCA192B534493B10D59293419E3">
    <w:name w:val="B34C3FCA192B534493B10D59293419E3"/>
  </w:style>
  <w:style w:type="paragraph" w:customStyle="1" w:styleId="17A840ED8E1C0B438305BD7CCB736FF8">
    <w:name w:val="17A840ED8E1C0B438305BD7CCB736FF8"/>
  </w:style>
  <w:style w:type="paragraph" w:styleId="BlockText">
    <w:name w:val="Block Text"/>
    <w:basedOn w:val="Normal"/>
    <w:uiPriority w:val="1"/>
    <w:unhideWhenUsed/>
    <w:qFormat/>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pPr>
      <w:numPr>
        <w:numId w:val="3"/>
      </w:numPr>
      <w:spacing w:after="40"/>
    </w:pPr>
  </w:style>
  <w:style w:type="paragraph" w:customStyle="1" w:styleId="75D4E2F153D0B84DA12855AE84103C8B">
    <w:name w:val="75D4E2F153D0B84DA12855AE84103C8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595959" w:themeColor="text1" w:themeTint="A6"/>
      <w:sz w:val="28"/>
      <w:szCs w:val="26"/>
      <w:lang w:eastAsia="en-US"/>
    </w:rPr>
  </w:style>
  <w:style w:type="paragraph" w:customStyle="1" w:styleId="3060A798AB3CAF409D2F3D17FA6EE740">
    <w:name w:val="3060A798AB3CAF409D2F3D17FA6EE740"/>
  </w:style>
  <w:style w:type="character" w:styleId="PlaceholderText">
    <w:name w:val="Placeholder Text"/>
    <w:basedOn w:val="DefaultParagraphFont"/>
    <w:uiPriority w:val="99"/>
    <w:semiHidden/>
    <w:rPr>
      <w:color w:val="808080"/>
    </w:rPr>
  </w:style>
  <w:style w:type="paragraph" w:customStyle="1" w:styleId="790B82C31CCC7C4FA62F57F656DD86F1">
    <w:name w:val="790B82C31CCC7C4FA62F57F656DD86F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spacing w:before="360" w:after="120" w:line="276" w:lineRule="auto"/>
      <w:outlineLvl w:val="1"/>
    </w:pPr>
    <w:rPr>
      <w:rFonts w:asciiTheme="majorHAnsi" w:eastAsiaTheme="majorEastAsia" w:hAnsiTheme="majorHAnsi" w:cstheme="majorBidi"/>
      <w:bCs/>
      <w:color w:val="595959" w:themeColor="text1" w:themeTint="A6"/>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68245803CABC4AB04E9A92ECBC0386">
    <w:name w:val="4668245803CABC4AB04E9A92ECBC0386"/>
  </w:style>
  <w:style w:type="paragraph" w:customStyle="1" w:styleId="7EBFA1CB0028AD4AAC26BD0826C54521">
    <w:name w:val="7EBFA1CB0028AD4AAC26BD0826C54521"/>
  </w:style>
  <w:style w:type="paragraph" w:styleId="ListBullet">
    <w:name w:val="List Bullet"/>
    <w:basedOn w:val="Normal"/>
    <w:uiPriority w:val="1"/>
    <w:qFormat/>
    <w:pPr>
      <w:numPr>
        <w:numId w:val="1"/>
      </w:numPr>
      <w:spacing w:after="200" w:line="276" w:lineRule="auto"/>
    </w:pPr>
    <w:rPr>
      <w:color w:val="404040" w:themeColor="text1" w:themeTint="BF"/>
      <w:sz w:val="20"/>
      <w:lang w:eastAsia="en-US"/>
    </w:rPr>
  </w:style>
  <w:style w:type="paragraph" w:customStyle="1" w:styleId="D39BE3B3A531DE48A4092FBDCF8D3C7C">
    <w:name w:val="D39BE3B3A531DE48A4092FBDCF8D3C7C"/>
  </w:style>
  <w:style w:type="paragraph" w:styleId="ListNumber">
    <w:name w:val="List Number"/>
    <w:basedOn w:val="Normal"/>
    <w:uiPriority w:val="1"/>
    <w:qFormat/>
    <w:pPr>
      <w:numPr>
        <w:numId w:val="2"/>
      </w:numPr>
      <w:spacing w:after="200" w:line="276" w:lineRule="auto"/>
    </w:pPr>
    <w:rPr>
      <w:color w:val="404040" w:themeColor="text1" w:themeTint="BF"/>
      <w:sz w:val="20"/>
      <w:lang w:eastAsia="en-US"/>
    </w:rPr>
  </w:style>
  <w:style w:type="paragraph" w:customStyle="1" w:styleId="94BF16F379049D4AA87C9CF4955676C7">
    <w:name w:val="94BF16F379049D4AA87C9CF4955676C7"/>
  </w:style>
  <w:style w:type="paragraph" w:customStyle="1" w:styleId="B34C3FCA192B534493B10D59293419E3">
    <w:name w:val="B34C3FCA192B534493B10D59293419E3"/>
  </w:style>
  <w:style w:type="paragraph" w:customStyle="1" w:styleId="17A840ED8E1C0B438305BD7CCB736FF8">
    <w:name w:val="17A840ED8E1C0B438305BD7CCB736FF8"/>
  </w:style>
  <w:style w:type="paragraph" w:styleId="BlockText">
    <w:name w:val="Block Text"/>
    <w:basedOn w:val="Normal"/>
    <w:uiPriority w:val="1"/>
    <w:unhideWhenUsed/>
    <w:qFormat/>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pPr>
      <w:numPr>
        <w:numId w:val="3"/>
      </w:numPr>
      <w:spacing w:after="40"/>
    </w:pPr>
  </w:style>
  <w:style w:type="paragraph" w:customStyle="1" w:styleId="75D4E2F153D0B84DA12855AE84103C8B">
    <w:name w:val="75D4E2F153D0B84DA12855AE84103C8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595959" w:themeColor="text1" w:themeTint="A6"/>
      <w:sz w:val="28"/>
      <w:szCs w:val="26"/>
      <w:lang w:eastAsia="en-US"/>
    </w:rPr>
  </w:style>
  <w:style w:type="paragraph" w:customStyle="1" w:styleId="3060A798AB3CAF409D2F3D17FA6EE740">
    <w:name w:val="3060A798AB3CAF409D2F3D17FA6EE740"/>
  </w:style>
  <w:style w:type="character" w:styleId="PlaceholderText">
    <w:name w:val="Placeholder Text"/>
    <w:basedOn w:val="DefaultParagraphFont"/>
    <w:uiPriority w:val="99"/>
    <w:semiHidden/>
    <w:rPr>
      <w:color w:val="808080"/>
    </w:rPr>
  </w:style>
  <w:style w:type="paragraph" w:customStyle="1" w:styleId="790B82C31CCC7C4FA62F57F656DD86F1">
    <w:name w:val="790B82C31CCC7C4FA62F57F656DD86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Syllabus">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Lesson Plan.dotx</Template>
  <TotalTime>25</TotalTime>
  <Pages>1</Pages>
  <Words>287</Words>
  <Characters>1636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Motifs, 
Patterns &amp; HMMs</dc:title>
  <dc:subject/>
  <dc:creator>University Of Iowa</dc:creator>
  <cp:keywords/>
  <dc:description/>
  <cp:lastModifiedBy>University Of Iowa</cp:lastModifiedBy>
  <cp:revision>4</cp:revision>
  <cp:lastPrinted>2012-06-07T16:11:00Z</cp:lastPrinted>
  <dcterms:created xsi:type="dcterms:W3CDTF">2012-06-09T15:19:00Z</dcterms:created>
  <dcterms:modified xsi:type="dcterms:W3CDTF">2012-06-10T20:27:00Z</dcterms:modified>
  <cp:category/>
</cp:coreProperties>
</file>